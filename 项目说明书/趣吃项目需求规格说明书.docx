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5E6" w:rsidRDefault="008545E6">
      <w:pPr>
        <w:rPr>
          <w:sz w:val="36"/>
        </w:rPr>
      </w:pPr>
    </w:p>
    <w:p w:rsidR="008545E6" w:rsidRDefault="008545E6">
      <w:pPr>
        <w:rPr>
          <w:sz w:val="36"/>
        </w:rPr>
      </w:pPr>
    </w:p>
    <w:p w:rsidR="008545E6" w:rsidRDefault="008545E6">
      <w:pPr>
        <w:rPr>
          <w:sz w:val="36"/>
        </w:rPr>
      </w:pPr>
    </w:p>
    <w:p w:rsidR="008545E6" w:rsidRDefault="008545E6">
      <w:pPr>
        <w:rPr>
          <w:sz w:val="36"/>
        </w:rPr>
      </w:pPr>
    </w:p>
    <w:p w:rsidR="008545E6" w:rsidRPr="00507EB2" w:rsidRDefault="008F4C7A">
      <w:pPr>
        <w:ind w:firstLine="420"/>
        <w:jc w:val="center"/>
        <w:rPr>
          <w:i/>
          <w:color w:val="000000" w:themeColor="text1"/>
          <w:sz w:val="36"/>
        </w:rPr>
      </w:pPr>
      <w:r w:rsidRPr="00507EB2">
        <w:rPr>
          <w:rFonts w:hint="eastAsia"/>
          <w:i/>
          <w:color w:val="000000" w:themeColor="text1"/>
          <w:sz w:val="36"/>
        </w:rPr>
        <w:t>《趣吃》</w:t>
      </w:r>
    </w:p>
    <w:p w:rsidR="008545E6" w:rsidRDefault="00FA04E8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</w:t>
      </w:r>
      <w:r w:rsidR="007623D8">
        <w:rPr>
          <w:rFonts w:hint="eastAsia"/>
          <w:sz w:val="36"/>
        </w:rPr>
        <w:t>说明</w:t>
      </w:r>
      <w:r>
        <w:rPr>
          <w:rFonts w:hint="eastAsia"/>
          <w:sz w:val="36"/>
        </w:rPr>
        <w:t>书</w:t>
      </w:r>
    </w:p>
    <w:p w:rsidR="008545E6" w:rsidRDefault="008545E6">
      <w:pPr>
        <w:ind w:firstLine="420"/>
        <w:jc w:val="center"/>
      </w:pPr>
    </w:p>
    <w:p w:rsidR="008545E6" w:rsidRDefault="00FA04E8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</w:p>
    <w:p w:rsidR="008545E6" w:rsidRDefault="008545E6">
      <w:pPr>
        <w:ind w:firstLine="420"/>
      </w:pPr>
    </w:p>
    <w:p w:rsidR="008545E6" w:rsidRDefault="008545E6">
      <w:pPr>
        <w:ind w:firstLine="420"/>
      </w:pPr>
    </w:p>
    <w:p w:rsidR="008545E6" w:rsidRDefault="008545E6">
      <w:pPr>
        <w:ind w:firstLine="420"/>
      </w:pPr>
    </w:p>
    <w:p w:rsidR="008545E6" w:rsidRDefault="008545E6">
      <w:pPr>
        <w:ind w:firstLine="420"/>
      </w:pPr>
    </w:p>
    <w:p w:rsidR="008545E6" w:rsidRDefault="008545E6">
      <w:pPr>
        <w:ind w:firstLine="420"/>
      </w:pPr>
    </w:p>
    <w:p w:rsidR="008545E6" w:rsidRDefault="008545E6">
      <w:pPr>
        <w:ind w:firstLine="420"/>
      </w:pPr>
    </w:p>
    <w:p w:rsidR="008545E6" w:rsidRDefault="008545E6">
      <w:pPr>
        <w:ind w:firstLine="420"/>
      </w:pPr>
    </w:p>
    <w:p w:rsidR="008545E6" w:rsidRDefault="008545E6">
      <w:pPr>
        <w:ind w:firstLine="420"/>
      </w:pPr>
    </w:p>
    <w:p w:rsidR="008545E6" w:rsidRDefault="008545E6">
      <w:pPr>
        <w:ind w:firstLine="420"/>
      </w:pPr>
    </w:p>
    <w:p w:rsidR="008545E6" w:rsidRDefault="008545E6">
      <w:pPr>
        <w:ind w:firstLine="420"/>
      </w:pPr>
    </w:p>
    <w:p w:rsidR="008545E6" w:rsidRDefault="008545E6">
      <w:pPr>
        <w:ind w:firstLine="420"/>
      </w:pPr>
    </w:p>
    <w:p w:rsidR="008545E6" w:rsidRDefault="008545E6">
      <w:pPr>
        <w:ind w:firstLine="420"/>
      </w:pPr>
    </w:p>
    <w:p w:rsidR="008545E6" w:rsidRDefault="008545E6"/>
    <w:p w:rsidR="008545E6" w:rsidRDefault="00FA04E8">
      <w:pPr>
        <w:ind w:left="5040" w:right="840" w:firstLine="420"/>
      </w:pPr>
      <w:r>
        <w:rPr>
          <w:rFonts w:hint="eastAsia"/>
        </w:rPr>
        <w:t>客户方签字：</w:t>
      </w:r>
    </w:p>
    <w:p w:rsidR="008545E6" w:rsidRDefault="008545E6">
      <w:pPr>
        <w:ind w:firstLine="420"/>
        <w:jc w:val="right"/>
      </w:pPr>
    </w:p>
    <w:p w:rsidR="008545E6" w:rsidRDefault="00FA04E8">
      <w:pPr>
        <w:ind w:left="4200" w:right="840" w:firstLine="420"/>
        <w:jc w:val="center"/>
      </w:pPr>
      <w:r>
        <w:rPr>
          <w:rFonts w:hint="eastAsia"/>
        </w:rPr>
        <w:t>项目负责人签字：</w:t>
      </w:r>
    </w:p>
    <w:p w:rsidR="008545E6" w:rsidRDefault="008545E6">
      <w:pPr>
        <w:ind w:firstLine="420"/>
      </w:pPr>
    </w:p>
    <w:p w:rsidR="008545E6" w:rsidRDefault="00FA04E8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/>
      <w:sdtContent>
        <w:p w:rsidR="008545E6" w:rsidRDefault="00FA04E8">
          <w:pPr>
            <w:pStyle w:val="TOC10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8545E6" w:rsidRDefault="00FA04E8">
          <w:pPr>
            <w:pStyle w:val="TOC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360606" w:history="1">
            <w:r>
              <w:rPr>
                <w:rStyle w:val="a9"/>
              </w:rPr>
              <w:t>1</w:t>
            </w:r>
            <w:r>
              <w:tab/>
            </w:r>
            <w:r>
              <w:rPr>
                <w:rStyle w:val="a9"/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_Toc301360606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07" w:history="1">
            <w:r w:rsidR="00FA04E8">
              <w:rPr>
                <w:rStyle w:val="a9"/>
              </w:rPr>
              <w:t>1.1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编写目的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_Toc301360607 \h </w:instrText>
            </w:r>
            <w:r w:rsidR="00FA04E8">
              <w:fldChar w:fldCharType="separate"/>
            </w:r>
            <w:r w:rsidR="00FA04E8">
              <w:t>4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08" w:history="1">
            <w:r w:rsidR="00FA04E8">
              <w:rPr>
                <w:rStyle w:val="a9"/>
              </w:rPr>
              <w:t>1.2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项目背景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_Toc301360608 \h </w:instrText>
            </w:r>
            <w:r w:rsidR="00FA04E8">
              <w:fldChar w:fldCharType="separate"/>
            </w:r>
            <w:r w:rsidR="00FA04E8">
              <w:t>4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09" w:history="1">
            <w:r w:rsidR="00FA04E8">
              <w:rPr>
                <w:rStyle w:val="a9"/>
              </w:rPr>
              <w:t>1.3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文档团队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_Toc301360609 \h </w:instrText>
            </w:r>
            <w:r w:rsidR="00FA04E8">
              <w:fldChar w:fldCharType="separate"/>
            </w:r>
            <w:r w:rsidR="00FA04E8">
              <w:t>4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10" w:history="1">
            <w:r w:rsidR="00FA04E8">
              <w:rPr>
                <w:rStyle w:val="a9"/>
              </w:rPr>
              <w:t>1.4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项目管理团队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_Toc301360610 \h </w:instrText>
            </w:r>
            <w:r w:rsidR="00FA04E8">
              <w:fldChar w:fldCharType="separate"/>
            </w:r>
            <w:r w:rsidR="00FA04E8">
              <w:t>5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11" w:history="1">
            <w:r w:rsidR="00FA04E8">
              <w:rPr>
                <w:rStyle w:val="a9"/>
              </w:rPr>
              <w:t>1.5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项目假设与约束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_Toc301360611 \h </w:instrText>
            </w:r>
            <w:r w:rsidR="00FA04E8">
              <w:fldChar w:fldCharType="separate"/>
            </w:r>
            <w:r w:rsidR="00FA04E8">
              <w:t>5</w:t>
            </w:r>
            <w:r w:rsidR="00FA04E8">
              <w:fldChar w:fldCharType="end"/>
            </w:r>
          </w:hyperlink>
        </w:p>
        <w:p w:rsidR="008545E6" w:rsidRDefault="00BA1B38">
          <w:pPr>
            <w:pStyle w:val="TOC1"/>
            <w:tabs>
              <w:tab w:val="left" w:pos="420"/>
              <w:tab w:val="right" w:leader="dot" w:pos="8296"/>
            </w:tabs>
          </w:pPr>
          <w:hyperlink w:anchor="_Toc301360612" w:history="1">
            <w:r w:rsidR="00FA04E8">
              <w:rPr>
                <w:rStyle w:val="a9"/>
              </w:rPr>
              <w:t>2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项目前景与范围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_Toc301360612 \h </w:instrText>
            </w:r>
            <w:r w:rsidR="00FA04E8">
              <w:fldChar w:fldCharType="separate"/>
            </w:r>
            <w:r w:rsidR="00FA04E8">
              <w:t>5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13" w:history="1">
            <w:r w:rsidR="00FA04E8">
              <w:rPr>
                <w:rStyle w:val="a9"/>
              </w:rPr>
              <w:t>2.1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项目前景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_Toc301360613 \h </w:instrText>
            </w:r>
            <w:r w:rsidR="00FA04E8">
              <w:fldChar w:fldCharType="separate"/>
            </w:r>
            <w:r w:rsidR="00FA04E8">
              <w:t>5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14" w:history="1">
            <w:r w:rsidR="00FA04E8">
              <w:rPr>
                <w:rStyle w:val="a9"/>
              </w:rPr>
              <w:t>2.2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项目范围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_Toc301360614 \h </w:instrText>
            </w:r>
            <w:r w:rsidR="00FA04E8">
              <w:fldChar w:fldCharType="separate"/>
            </w:r>
            <w:r w:rsidR="00FA04E8">
              <w:t>5</w:t>
            </w:r>
            <w:r w:rsidR="00FA04E8">
              <w:fldChar w:fldCharType="end"/>
            </w:r>
          </w:hyperlink>
        </w:p>
        <w:p w:rsidR="008545E6" w:rsidRDefault="00BA1B38">
          <w:pPr>
            <w:pStyle w:val="TOC1"/>
            <w:tabs>
              <w:tab w:val="left" w:pos="420"/>
              <w:tab w:val="right" w:leader="dot" w:pos="8296"/>
            </w:tabs>
          </w:pPr>
          <w:hyperlink w:anchor="_Toc301360615" w:history="1">
            <w:r w:rsidR="00FA04E8">
              <w:rPr>
                <w:rStyle w:val="a9"/>
              </w:rPr>
              <w:t>3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需求概述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_Toc301360615 \h </w:instrText>
            </w:r>
            <w:r w:rsidR="00FA04E8">
              <w:fldChar w:fldCharType="separate"/>
            </w:r>
            <w:r w:rsidR="00FA04E8">
              <w:t>6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16" w:history="1">
            <w:r w:rsidR="00FA04E8">
              <w:rPr>
                <w:rStyle w:val="a9"/>
              </w:rPr>
              <w:t>3.1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角色</w:t>
            </w:r>
            <w:r w:rsidR="00FA04E8">
              <w:rPr>
                <w:rStyle w:val="a9"/>
              </w:rPr>
              <w:t>(</w:t>
            </w:r>
            <w:r w:rsidR="00FA04E8">
              <w:rPr>
                <w:rStyle w:val="a9"/>
                <w:rFonts w:hint="eastAsia"/>
              </w:rPr>
              <w:t>用户</w:t>
            </w:r>
            <w:r w:rsidR="00FA04E8">
              <w:rPr>
                <w:rStyle w:val="a9"/>
              </w:rPr>
              <w:t>)</w:t>
            </w:r>
            <w:r w:rsidR="00FA04E8">
              <w:rPr>
                <w:rStyle w:val="a9"/>
                <w:rFonts w:hint="eastAsia"/>
              </w:rPr>
              <w:t>分析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_Toc301360616 \h </w:instrText>
            </w:r>
            <w:r w:rsidR="00FA04E8">
              <w:fldChar w:fldCharType="separate"/>
            </w:r>
            <w:r w:rsidR="00FA04E8">
              <w:t>6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17" w:history="1">
            <w:r w:rsidR="00FA04E8">
              <w:rPr>
                <w:rStyle w:val="a9"/>
              </w:rPr>
              <w:t>3.2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产品特性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_Toc301360617 \h </w:instrText>
            </w:r>
            <w:r w:rsidR="00FA04E8">
              <w:fldChar w:fldCharType="separate"/>
            </w:r>
            <w:r w:rsidR="00FA04E8">
              <w:t>6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18" w:history="1">
            <w:r w:rsidR="00FA04E8">
              <w:rPr>
                <w:rStyle w:val="a9"/>
              </w:rPr>
              <w:t>3.3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功能列表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_Toc301360618 \h </w:instrText>
            </w:r>
            <w:r w:rsidR="00FA04E8">
              <w:fldChar w:fldCharType="separate"/>
            </w:r>
            <w:r w:rsidR="00FA04E8">
              <w:t>7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19" w:history="1">
            <w:r w:rsidR="00FA04E8">
              <w:rPr>
                <w:rStyle w:val="a9"/>
              </w:rPr>
              <w:t>3.4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权限列表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_Toc301360619 \h </w:instrText>
            </w:r>
            <w:r w:rsidR="00FA04E8">
              <w:fldChar w:fldCharType="separate"/>
            </w:r>
            <w:r w:rsidR="00FA04E8">
              <w:t>7</w:t>
            </w:r>
            <w:r w:rsidR="00FA04E8">
              <w:fldChar w:fldCharType="end"/>
            </w:r>
          </w:hyperlink>
        </w:p>
        <w:p w:rsidR="008545E6" w:rsidRDefault="00BA1B38">
          <w:pPr>
            <w:pStyle w:val="TOC1"/>
            <w:tabs>
              <w:tab w:val="left" w:pos="420"/>
              <w:tab w:val="right" w:leader="dot" w:pos="8296"/>
            </w:tabs>
          </w:pPr>
          <w:hyperlink w:anchor="_Toc301360620" w:history="1">
            <w:r w:rsidR="00FA04E8">
              <w:rPr>
                <w:rStyle w:val="a9"/>
              </w:rPr>
              <w:t>4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功能性需求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_Toc301360620 \h </w:instrText>
            </w:r>
            <w:r w:rsidR="00FA04E8">
              <w:fldChar w:fldCharType="separate"/>
            </w:r>
            <w:r w:rsidR="00FA04E8">
              <w:t>7</w:t>
            </w:r>
            <w:r w:rsidR="00FA04E8">
              <w:fldChar w:fldCharType="end"/>
            </w:r>
          </w:hyperlink>
        </w:p>
        <w:p w:rsidR="008545E6" w:rsidRDefault="00BA1B38">
          <w:pPr>
            <w:pStyle w:val="TOC1"/>
            <w:tabs>
              <w:tab w:val="left" w:pos="420"/>
              <w:tab w:val="right" w:leader="dot" w:pos="8296"/>
            </w:tabs>
          </w:pPr>
          <w:hyperlink w:anchor="_Toc301360621" w:history="1">
            <w:r w:rsidR="00FA04E8">
              <w:rPr>
                <w:rStyle w:val="a9"/>
              </w:rPr>
              <w:t>5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非功能性需求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_Toc301360621 \h </w:instrText>
            </w:r>
            <w:r w:rsidR="00FA04E8">
              <w:fldChar w:fldCharType="separate"/>
            </w:r>
            <w:r w:rsidR="00FA04E8">
              <w:t>9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22" w:history="1">
            <w:r w:rsidR="00FA04E8">
              <w:rPr>
                <w:rStyle w:val="a9"/>
              </w:rPr>
              <w:t>5.1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指标参数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_Toc301360622 \h </w:instrText>
            </w:r>
            <w:r w:rsidR="00FA04E8">
              <w:fldChar w:fldCharType="separate"/>
            </w:r>
            <w:r w:rsidR="00FA04E8">
              <w:t>9</w:t>
            </w:r>
            <w:r w:rsidR="00FA04E8">
              <w:fldChar w:fldCharType="end"/>
            </w:r>
          </w:hyperlink>
        </w:p>
        <w:p w:rsidR="008545E6" w:rsidRDefault="00BA1B38">
          <w:pPr>
            <w:pStyle w:val="TOC3"/>
            <w:tabs>
              <w:tab w:val="left" w:pos="1680"/>
              <w:tab w:val="right" w:leader="dot" w:pos="8296"/>
            </w:tabs>
          </w:pPr>
          <w:hyperlink w:anchor="_Toc301360623" w:history="1">
            <w:r w:rsidR="00FA04E8">
              <w:rPr>
                <w:rStyle w:val="a9"/>
              </w:rPr>
              <w:t>5.1.1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性能参数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_Toc301360623 \h </w:instrText>
            </w:r>
            <w:r w:rsidR="00FA04E8">
              <w:fldChar w:fldCharType="separate"/>
            </w:r>
            <w:r w:rsidR="00FA04E8">
              <w:t>9</w:t>
            </w:r>
            <w:r w:rsidR="00FA04E8">
              <w:fldChar w:fldCharType="end"/>
            </w:r>
          </w:hyperlink>
        </w:p>
        <w:p w:rsidR="008545E6" w:rsidRDefault="00BA1B38">
          <w:pPr>
            <w:pStyle w:val="TOC3"/>
            <w:tabs>
              <w:tab w:val="left" w:pos="1680"/>
              <w:tab w:val="right" w:leader="dot" w:pos="8296"/>
            </w:tabs>
          </w:pPr>
          <w:hyperlink w:anchor="_Toc301360624" w:history="1">
            <w:r w:rsidR="00FA04E8">
              <w:rPr>
                <w:rStyle w:val="a9"/>
              </w:rPr>
              <w:t>5.1.2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并发用户数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_Toc301360624 \h </w:instrText>
            </w:r>
            <w:r w:rsidR="00FA04E8">
              <w:fldChar w:fldCharType="separate"/>
            </w:r>
            <w:r w:rsidR="00FA04E8">
              <w:t>10</w:t>
            </w:r>
            <w:r w:rsidR="00FA04E8">
              <w:fldChar w:fldCharType="end"/>
            </w:r>
          </w:hyperlink>
        </w:p>
        <w:p w:rsidR="008545E6" w:rsidRDefault="00BA1B38">
          <w:pPr>
            <w:pStyle w:val="TOC3"/>
            <w:tabs>
              <w:tab w:val="left" w:pos="1680"/>
              <w:tab w:val="right" w:leader="dot" w:pos="8296"/>
            </w:tabs>
          </w:pPr>
          <w:hyperlink w:anchor="_Toc301360625" w:history="1">
            <w:r w:rsidR="00FA04E8">
              <w:rPr>
                <w:rStyle w:val="a9"/>
              </w:rPr>
              <w:t>5.1.3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数据容量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_Toc301360625 \h </w:instrText>
            </w:r>
            <w:r w:rsidR="00FA04E8">
              <w:fldChar w:fldCharType="separate"/>
            </w:r>
            <w:r w:rsidR="00FA04E8">
              <w:t>10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26" w:history="1">
            <w:r w:rsidR="00FA04E8">
              <w:rPr>
                <w:rStyle w:val="a9"/>
              </w:rPr>
              <w:t>5.2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硬件服务器及网络需求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_Toc301360626 \h </w:instrText>
            </w:r>
            <w:r w:rsidR="00FA04E8">
              <w:fldChar w:fldCharType="separate"/>
            </w:r>
            <w:r w:rsidR="00FA04E8">
              <w:t>10</w:t>
            </w:r>
            <w:r w:rsidR="00FA04E8">
              <w:fldChar w:fldCharType="end"/>
            </w:r>
          </w:hyperlink>
        </w:p>
        <w:p w:rsidR="008545E6" w:rsidRDefault="00BA1B38">
          <w:pPr>
            <w:pStyle w:val="TOC3"/>
            <w:tabs>
              <w:tab w:val="left" w:pos="1680"/>
              <w:tab w:val="right" w:leader="dot" w:pos="8296"/>
            </w:tabs>
          </w:pPr>
          <w:hyperlink w:anchor="_Toc301360627" w:history="1">
            <w:r w:rsidR="00FA04E8">
              <w:rPr>
                <w:rStyle w:val="a9"/>
              </w:rPr>
              <w:t>5.2.1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网络拓扑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_Toc301360627 \h </w:instrText>
            </w:r>
            <w:r w:rsidR="00FA04E8">
              <w:fldChar w:fldCharType="separate"/>
            </w:r>
            <w:r w:rsidR="00FA04E8">
              <w:t>10</w:t>
            </w:r>
            <w:r w:rsidR="00FA04E8">
              <w:fldChar w:fldCharType="end"/>
            </w:r>
          </w:hyperlink>
        </w:p>
        <w:p w:rsidR="008545E6" w:rsidRDefault="00BA1B38">
          <w:pPr>
            <w:pStyle w:val="TOC3"/>
            <w:tabs>
              <w:tab w:val="left" w:pos="1680"/>
              <w:tab w:val="right" w:leader="dot" w:pos="8296"/>
            </w:tabs>
          </w:pPr>
          <w:hyperlink w:anchor="_Toc301360628" w:history="1">
            <w:r w:rsidR="00FA04E8">
              <w:rPr>
                <w:rStyle w:val="a9"/>
              </w:rPr>
              <w:t>5.2.2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软硬件环境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_Toc301360628 \h </w:instrText>
            </w:r>
            <w:r w:rsidR="00FA04E8">
              <w:fldChar w:fldCharType="separate"/>
            </w:r>
            <w:r w:rsidR="00FA04E8">
              <w:t>10</w:t>
            </w:r>
            <w:r w:rsidR="00FA04E8">
              <w:fldChar w:fldCharType="end"/>
            </w:r>
          </w:hyperlink>
        </w:p>
        <w:p w:rsidR="008545E6" w:rsidRDefault="00BA1B38">
          <w:pPr>
            <w:pStyle w:val="TOC3"/>
            <w:tabs>
              <w:tab w:val="left" w:pos="1680"/>
              <w:tab w:val="right" w:leader="dot" w:pos="8296"/>
            </w:tabs>
          </w:pPr>
          <w:hyperlink w:anchor="_Toc301360629" w:history="1">
            <w:r w:rsidR="00FA04E8">
              <w:rPr>
                <w:rStyle w:val="a9"/>
              </w:rPr>
              <w:t>5.2.3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网络需求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_Toc301360629 \h </w:instrText>
            </w:r>
            <w:r w:rsidR="00FA04E8">
              <w:fldChar w:fldCharType="separate"/>
            </w:r>
            <w:r w:rsidR="00FA04E8">
              <w:t>11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30" w:history="1">
            <w:r w:rsidR="00FA04E8">
              <w:rPr>
                <w:rStyle w:val="a9"/>
                <w:lang w:eastAsia="en-US"/>
              </w:rPr>
              <w:t>5.3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扩展性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_Toc301360630 \h </w:instrText>
            </w:r>
            <w:r w:rsidR="00FA04E8">
              <w:fldChar w:fldCharType="separate"/>
            </w:r>
            <w:r w:rsidR="00FA04E8">
              <w:t>11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31" w:history="1">
            <w:r w:rsidR="00FA04E8">
              <w:rPr>
                <w:rStyle w:val="a9"/>
                <w:lang w:eastAsia="en-US"/>
              </w:rPr>
              <w:t>5.4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安全性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_Toc301360631 \h </w:instrText>
            </w:r>
            <w:r w:rsidR="00FA04E8">
              <w:fldChar w:fldCharType="separate"/>
            </w:r>
            <w:r w:rsidR="00FA04E8">
              <w:t>11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32" w:history="1">
            <w:r w:rsidR="00FA04E8">
              <w:rPr>
                <w:rStyle w:val="a9"/>
              </w:rPr>
              <w:t>5.5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可维护性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_Toc301360632 \h </w:instrText>
            </w:r>
            <w:r w:rsidR="00FA04E8">
              <w:fldChar w:fldCharType="separate"/>
            </w:r>
            <w:r w:rsidR="00FA04E8">
              <w:t>11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33" w:history="1">
            <w:r w:rsidR="00FA04E8">
              <w:rPr>
                <w:rStyle w:val="a9"/>
                <w:lang w:eastAsia="en-US"/>
              </w:rPr>
              <w:t>5.6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可用性</w:t>
            </w:r>
            <w:r w:rsidR="00FA04E8">
              <w:rPr>
                <w:rStyle w:val="a9"/>
              </w:rPr>
              <w:t>/</w:t>
            </w:r>
            <w:r w:rsidR="00FA04E8">
              <w:rPr>
                <w:rStyle w:val="a9"/>
                <w:rFonts w:hint="eastAsia"/>
              </w:rPr>
              <w:t>可靠性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_Toc301360633 \h </w:instrText>
            </w:r>
            <w:r w:rsidR="00FA04E8">
              <w:fldChar w:fldCharType="separate"/>
            </w:r>
            <w:r w:rsidR="00FA04E8">
              <w:t>11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34" w:history="1">
            <w:r w:rsidR="00FA04E8">
              <w:rPr>
                <w:rStyle w:val="a9"/>
                <w:lang w:eastAsia="en-US"/>
              </w:rPr>
              <w:t>5.7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运营培训需求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_Toc301360634 \h </w:instrText>
            </w:r>
            <w:r w:rsidR="00FA04E8">
              <w:fldChar w:fldCharType="separate"/>
            </w:r>
            <w:r w:rsidR="00FA04E8">
              <w:t>11</w:t>
            </w:r>
            <w:r w:rsidR="00FA04E8">
              <w:fldChar w:fldCharType="end"/>
            </w:r>
          </w:hyperlink>
        </w:p>
        <w:p w:rsidR="008545E6" w:rsidRDefault="00BA1B38">
          <w:pPr>
            <w:pStyle w:val="TOC1"/>
            <w:tabs>
              <w:tab w:val="left" w:pos="420"/>
              <w:tab w:val="right" w:leader="dot" w:pos="8296"/>
            </w:tabs>
          </w:pPr>
          <w:hyperlink w:anchor="_Toc301360635" w:history="1">
            <w:r w:rsidR="00FA04E8">
              <w:rPr>
                <w:rStyle w:val="a9"/>
              </w:rPr>
              <w:t>6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附录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_Toc301360635 \h </w:instrText>
            </w:r>
            <w:r w:rsidR="00FA04E8">
              <w:fldChar w:fldCharType="separate"/>
            </w:r>
            <w:r w:rsidR="00FA04E8">
              <w:t>12</w:t>
            </w:r>
            <w:r w:rsidR="00FA04E8">
              <w:fldChar w:fldCharType="end"/>
            </w:r>
          </w:hyperlink>
        </w:p>
        <w:p w:rsidR="008545E6" w:rsidRDefault="00BA1B38">
          <w:pPr>
            <w:pStyle w:val="TOC2"/>
            <w:tabs>
              <w:tab w:val="left" w:pos="1050"/>
              <w:tab w:val="right" w:leader="dot" w:pos="8296"/>
            </w:tabs>
          </w:pPr>
          <w:hyperlink w:anchor="_Toc301360636" w:history="1">
            <w:r w:rsidR="00FA04E8">
              <w:rPr>
                <w:rStyle w:val="a9"/>
              </w:rPr>
              <w:t>6.1</w:t>
            </w:r>
            <w:r w:rsidR="00FA04E8">
              <w:tab/>
            </w:r>
            <w:r w:rsidR="00FA04E8">
              <w:rPr>
                <w:rStyle w:val="a9"/>
                <w:rFonts w:hint="eastAsia"/>
              </w:rPr>
              <w:t>修改记录</w:t>
            </w:r>
            <w:r w:rsidR="00FA04E8">
              <w:tab/>
            </w:r>
            <w:r w:rsidR="00FA04E8">
              <w:fldChar w:fldCharType="begin"/>
            </w:r>
            <w:r w:rsidR="00FA04E8">
              <w:instrText xml:space="preserve"> PAGEREF _Toc301360636 \h </w:instrText>
            </w:r>
            <w:r w:rsidR="00FA04E8">
              <w:fldChar w:fldCharType="separate"/>
            </w:r>
            <w:r w:rsidR="00FA04E8">
              <w:t>12</w:t>
            </w:r>
            <w:r w:rsidR="00FA04E8">
              <w:fldChar w:fldCharType="end"/>
            </w:r>
          </w:hyperlink>
        </w:p>
        <w:p w:rsidR="008545E6" w:rsidRDefault="00FA04E8">
          <w:r>
            <w:rPr>
              <w:b/>
              <w:bCs/>
              <w:lang w:val="zh-CN"/>
            </w:rPr>
            <w:fldChar w:fldCharType="end"/>
          </w:r>
        </w:p>
      </w:sdtContent>
    </w:sdt>
    <w:p w:rsidR="008545E6" w:rsidRDefault="008545E6"/>
    <w:p w:rsidR="008545E6" w:rsidRDefault="00FA04E8">
      <w:bookmarkStart w:id="0" w:name="_Toc290468050"/>
      <w:r>
        <w:rPr>
          <w:b/>
          <w:bCs/>
        </w:rPr>
        <w:br w:type="page"/>
      </w:r>
    </w:p>
    <w:p w:rsidR="008545E6" w:rsidRDefault="00FA04E8">
      <w:pPr>
        <w:pStyle w:val="1"/>
      </w:pPr>
      <w:bookmarkStart w:id="1" w:name="_Toc301360606"/>
      <w:r>
        <w:rPr>
          <w:rFonts w:hint="eastAsia"/>
        </w:rPr>
        <w:lastRenderedPageBreak/>
        <w:t>概述</w:t>
      </w:r>
      <w:bookmarkEnd w:id="0"/>
      <w:bookmarkEnd w:id="1"/>
    </w:p>
    <w:p w:rsidR="008545E6" w:rsidRDefault="00FA04E8">
      <w:pPr>
        <w:pStyle w:val="2"/>
      </w:pPr>
      <w:bookmarkStart w:id="2" w:name="_Toc301360607"/>
      <w:bookmarkStart w:id="3" w:name="_Toc290468051"/>
      <w:r>
        <w:rPr>
          <w:rFonts w:hint="eastAsia"/>
        </w:rPr>
        <w:t>编写目的</w:t>
      </w:r>
      <w:bookmarkEnd w:id="2"/>
      <w:bookmarkEnd w:id="3"/>
    </w:p>
    <w:p w:rsidR="008C394F" w:rsidRDefault="00FA6D33">
      <w:r>
        <w:rPr>
          <w:rFonts w:hint="eastAsia"/>
        </w:rPr>
        <w:t>本文档</w:t>
      </w:r>
      <w:r w:rsidR="004410CB">
        <w:rPr>
          <w:rFonts w:hint="eastAsia"/>
        </w:rPr>
        <w:t>包含“趣吃”网站（以下简称本项目）的功能需求</w:t>
      </w:r>
      <w:r w:rsidR="005F7CD9">
        <w:rPr>
          <w:rFonts w:hint="eastAsia"/>
        </w:rPr>
        <w:t>以及非功能需求方面的内容</w:t>
      </w:r>
      <w:r w:rsidR="002D1FC3">
        <w:rPr>
          <w:rFonts w:hint="eastAsia"/>
        </w:rPr>
        <w:t>，根据每周的组内会议逐渐完善整理生成</w:t>
      </w:r>
      <w:r w:rsidR="00721B0C">
        <w:rPr>
          <w:rFonts w:hint="eastAsia"/>
        </w:rPr>
        <w:t>，作为项目开发、测试的主要依据文献。</w:t>
      </w:r>
    </w:p>
    <w:p w:rsidR="008545E6" w:rsidRDefault="003E16C9">
      <w:r>
        <w:rPr>
          <w:rFonts w:hint="eastAsia"/>
        </w:rPr>
        <w:t>文档</w:t>
      </w:r>
      <w:r w:rsidR="00CF60D3">
        <w:rPr>
          <w:rFonts w:hint="eastAsia"/>
        </w:rPr>
        <w:t>中所有出现界面圆形部分，仅作为功能、流程等之辅助说明用途，不作为最终界面验收依据。</w:t>
      </w:r>
    </w:p>
    <w:p w:rsidR="008545E6" w:rsidRDefault="00FA04E8">
      <w:pPr>
        <w:pStyle w:val="2"/>
      </w:pPr>
      <w:bookmarkStart w:id="4" w:name="_Toc301360608"/>
      <w:bookmarkStart w:id="5" w:name="_Toc290468052"/>
      <w:r>
        <w:rPr>
          <w:rFonts w:hint="eastAsia"/>
        </w:rPr>
        <w:t>项目背景</w:t>
      </w:r>
      <w:bookmarkEnd w:id="4"/>
      <w:bookmarkEnd w:id="5"/>
    </w:p>
    <w:p w:rsidR="00B23FE3" w:rsidRDefault="006F47D2" w:rsidP="00CF60D3">
      <w:r>
        <w:rPr>
          <w:rFonts w:hint="eastAsia"/>
        </w:rPr>
        <w:t>本项目由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级</w:t>
      </w:r>
      <w:r w:rsidR="007F67F9">
        <w:rPr>
          <w:rFonts w:hint="eastAsia"/>
        </w:rPr>
        <w:t>大数据方向</w:t>
      </w:r>
      <w:r>
        <w:rPr>
          <w:rFonts w:hint="eastAsia"/>
        </w:rPr>
        <w:t>超越</w:t>
      </w:r>
      <w:proofErr w:type="gramStart"/>
      <w:r>
        <w:rPr>
          <w:rFonts w:hint="eastAsia"/>
        </w:rPr>
        <w:t>实训组提出</w:t>
      </w:r>
      <w:proofErr w:type="gramEnd"/>
      <w:r w:rsidR="00B23FE3">
        <w:rPr>
          <w:rFonts w:hint="eastAsia"/>
        </w:rPr>
        <w:t>。</w:t>
      </w:r>
    </w:p>
    <w:p w:rsidR="008545E6" w:rsidRDefault="001A6165" w:rsidP="00CF60D3">
      <w:r>
        <w:rPr>
          <w:rFonts w:hint="eastAsia"/>
        </w:rPr>
        <w:t>主要服务于对</w:t>
      </w:r>
      <w:r w:rsidR="00F566A0">
        <w:rPr>
          <w:rFonts w:hint="eastAsia"/>
        </w:rPr>
        <w:t>制作食物、订购食物、了解食物</w:t>
      </w:r>
      <w:r w:rsidR="00DB3AE2">
        <w:rPr>
          <w:rFonts w:hint="eastAsia"/>
        </w:rPr>
        <w:t>有需求的人群</w:t>
      </w:r>
      <w:r w:rsidR="003E53A2">
        <w:rPr>
          <w:rFonts w:hint="eastAsia"/>
        </w:rPr>
        <w:t>，能够做到让使用者足不出户就可以</w:t>
      </w:r>
      <w:r w:rsidR="005E3B2E">
        <w:rPr>
          <w:rFonts w:hint="eastAsia"/>
        </w:rPr>
        <w:t>了解到贴合自己喜好的</w:t>
      </w:r>
      <w:r w:rsidR="009E03F0">
        <w:rPr>
          <w:rFonts w:hint="eastAsia"/>
        </w:rPr>
        <w:t>美食</w:t>
      </w:r>
      <w:r w:rsidR="002E2A9E">
        <w:rPr>
          <w:rFonts w:hint="eastAsia"/>
        </w:rPr>
        <w:t>信息</w:t>
      </w:r>
      <w:r w:rsidR="00E77FFD">
        <w:rPr>
          <w:rFonts w:hint="eastAsia"/>
        </w:rPr>
        <w:t>。</w:t>
      </w:r>
    </w:p>
    <w:p w:rsidR="00806EC9" w:rsidRPr="00CF60D3" w:rsidRDefault="00445256" w:rsidP="00CF60D3">
      <w:r>
        <w:rPr>
          <w:rFonts w:hint="eastAsia"/>
        </w:rPr>
        <w:t>随着经济水平的提高，人们不再局限于吃饱，而是尽可能的做到吃好。</w:t>
      </w:r>
      <w:r w:rsidR="005A0CA4">
        <w:rPr>
          <w:rFonts w:hint="eastAsia"/>
        </w:rPr>
        <w:t>各种各样的美食遍布城市的各个角落，</w:t>
      </w:r>
      <w:r w:rsidR="002E071D">
        <w:rPr>
          <w:rFonts w:hint="eastAsia"/>
        </w:rPr>
        <w:t>各色的食物出现在人们的餐桌上，但是</w:t>
      </w:r>
      <w:r w:rsidR="004311A2">
        <w:rPr>
          <w:rFonts w:hint="eastAsia"/>
        </w:rPr>
        <w:t>对于时间紧张的上班族来说，各处寻找最符合胃口的店家是不合理的，同时也存在</w:t>
      </w:r>
      <w:r w:rsidR="002E071D">
        <w:rPr>
          <w:rFonts w:hint="eastAsia"/>
        </w:rPr>
        <w:t>一部分人</w:t>
      </w:r>
      <w:r w:rsidR="004311A2">
        <w:rPr>
          <w:rFonts w:hint="eastAsia"/>
        </w:rPr>
        <w:t>对食物的制作有很大兴趣，但并</w:t>
      </w:r>
      <w:r w:rsidR="002E071D">
        <w:rPr>
          <w:rFonts w:hint="eastAsia"/>
        </w:rPr>
        <w:t>不精通</w:t>
      </w:r>
      <w:r w:rsidR="00584D36">
        <w:rPr>
          <w:rFonts w:hint="eastAsia"/>
        </w:rPr>
        <w:t>，这是</w:t>
      </w:r>
      <w:r w:rsidR="00CA4A8F">
        <w:rPr>
          <w:rFonts w:hint="eastAsia"/>
        </w:rPr>
        <w:t>现代人对美食</w:t>
      </w:r>
      <w:r w:rsidR="00E95946">
        <w:rPr>
          <w:rFonts w:hint="eastAsia"/>
        </w:rPr>
        <w:t>的无奈之处。</w:t>
      </w:r>
    </w:p>
    <w:p w:rsidR="008545E6" w:rsidRDefault="00FA04E8">
      <w:pPr>
        <w:pStyle w:val="2"/>
      </w:pPr>
      <w:bookmarkStart w:id="6" w:name="_Toc301360609"/>
      <w:bookmarkStart w:id="7" w:name="_Toc290468053"/>
      <w:r>
        <w:rPr>
          <w:rFonts w:hint="eastAsia"/>
        </w:rPr>
        <w:t>文档团队</w:t>
      </w:r>
      <w:bookmarkEnd w:id="6"/>
      <w:bookmarkEnd w:id="7"/>
    </w:p>
    <w:p w:rsidR="008545E6" w:rsidRDefault="005D7073">
      <w:r>
        <w:t>2016</w:t>
      </w:r>
      <w:r>
        <w:rPr>
          <w:rFonts w:hint="eastAsia"/>
        </w:rPr>
        <w:t>级大数据方向超越实训组</w:t>
      </w:r>
    </w:p>
    <w:p w:rsidR="00535EB7" w:rsidRDefault="00535EB7"/>
    <w:p w:rsidR="008545E6" w:rsidRDefault="00FA04E8">
      <w:pPr>
        <w:pStyle w:val="2"/>
      </w:pPr>
      <w:bookmarkStart w:id="8" w:name="_Toc301360610"/>
      <w:bookmarkStart w:id="9" w:name="_Toc290468054"/>
      <w:r>
        <w:rPr>
          <w:rFonts w:hint="eastAsia"/>
        </w:rPr>
        <w:t>项目管理团队</w:t>
      </w:r>
      <w:bookmarkEnd w:id="8"/>
      <w:bookmarkEnd w:id="9"/>
    </w:p>
    <w:p w:rsidR="008545E6" w:rsidRDefault="00AC5852">
      <w:r>
        <w:t>2016</w:t>
      </w:r>
      <w:r>
        <w:rPr>
          <w:rFonts w:hint="eastAsia"/>
        </w:rPr>
        <w:t>级大数据方向超越实训组</w:t>
      </w:r>
    </w:p>
    <w:p w:rsidR="00535EB7" w:rsidRPr="00AC5852" w:rsidRDefault="00535EB7"/>
    <w:p w:rsidR="008545E6" w:rsidRDefault="00FA04E8">
      <w:pPr>
        <w:pStyle w:val="2"/>
      </w:pPr>
      <w:bookmarkStart w:id="10" w:name="_Toc290468055"/>
      <w:bookmarkStart w:id="11" w:name="_Toc301360611"/>
      <w:r>
        <w:rPr>
          <w:rFonts w:hint="eastAsia"/>
        </w:rPr>
        <w:t>项目假设与约束</w:t>
      </w:r>
      <w:bookmarkEnd w:id="10"/>
      <w:bookmarkEnd w:id="11"/>
    </w:p>
    <w:p w:rsidR="00495B5B" w:rsidRPr="003F7E38" w:rsidRDefault="00FA04E8">
      <w:pPr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[</w:t>
      </w:r>
      <w:r>
        <w:rPr>
          <w:rFonts w:hint="eastAsia"/>
          <w:i/>
          <w:color w:val="548DD4" w:themeColor="text2" w:themeTint="99"/>
        </w:rPr>
        <w:t>列出文档编写中已知的约束条件和假设</w:t>
      </w:r>
      <w:r>
        <w:rPr>
          <w:rFonts w:hint="eastAsia"/>
          <w:i/>
          <w:color w:val="548DD4" w:themeColor="text2" w:themeTint="99"/>
        </w:rPr>
        <w:t>]</w:t>
      </w:r>
    </w:p>
    <w:p w:rsidR="008545E6" w:rsidRDefault="00FA04E8">
      <w:pPr>
        <w:pStyle w:val="1"/>
      </w:pPr>
      <w:bookmarkStart w:id="12" w:name="_Toc290468056"/>
      <w:bookmarkStart w:id="13" w:name="_Toc301360612"/>
      <w:r>
        <w:rPr>
          <w:rFonts w:hint="eastAsia"/>
        </w:rPr>
        <w:lastRenderedPageBreak/>
        <w:t>项目前景与范围</w:t>
      </w:r>
      <w:bookmarkEnd w:id="12"/>
      <w:bookmarkEnd w:id="13"/>
    </w:p>
    <w:p w:rsidR="008545E6" w:rsidRDefault="00FA04E8">
      <w:pPr>
        <w:pStyle w:val="2"/>
      </w:pPr>
      <w:bookmarkStart w:id="14" w:name="_Toc301360613"/>
      <w:bookmarkStart w:id="15" w:name="_Toc290468057"/>
      <w:r>
        <w:rPr>
          <w:rFonts w:hint="eastAsia"/>
        </w:rPr>
        <w:t>项目前景</w:t>
      </w:r>
      <w:bookmarkEnd w:id="14"/>
      <w:bookmarkEnd w:id="15"/>
    </w:p>
    <w:p w:rsidR="00BB4A9B" w:rsidRPr="00BB4A9B" w:rsidRDefault="00BB4A9B" w:rsidP="008B059A">
      <w:r>
        <w:rPr>
          <w:rFonts w:hint="eastAsia"/>
        </w:rPr>
        <w:t>本项目可以根据使用者的喜好推荐最符合个人喜好的食物、菜品及其制作方法、餐馆、各地小吃等信息，</w:t>
      </w:r>
      <w:r w:rsidR="0001588A">
        <w:rPr>
          <w:rFonts w:hint="eastAsia"/>
        </w:rPr>
        <w:t>在快节奏的当下，</w:t>
      </w:r>
      <w:r>
        <w:rPr>
          <w:rFonts w:hint="eastAsia"/>
        </w:rPr>
        <w:t>让客户在享受美食的过程中最大程度的节省时间节约精力</w:t>
      </w:r>
      <w:r w:rsidR="0001588A">
        <w:rPr>
          <w:rFonts w:hint="eastAsia"/>
        </w:rPr>
        <w:t>，受众群体广泛：</w:t>
      </w:r>
    </w:p>
    <w:p w:rsidR="00D83454" w:rsidRDefault="001B44B7" w:rsidP="001B44B7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对于</w:t>
      </w:r>
      <w:r w:rsidR="00AE4BC1">
        <w:rPr>
          <w:rFonts w:hint="eastAsia"/>
        </w:rPr>
        <w:t>上班族来说，</w:t>
      </w:r>
      <w:r w:rsidR="00AA5883">
        <w:rPr>
          <w:rFonts w:hint="eastAsia"/>
        </w:rPr>
        <w:t>本项目</w:t>
      </w:r>
      <w:r w:rsidR="00D66F08">
        <w:rPr>
          <w:rFonts w:hint="eastAsia"/>
        </w:rPr>
        <w:t>的“</w:t>
      </w:r>
      <w:r w:rsidR="00DF4CB1">
        <w:rPr>
          <w:rFonts w:hint="eastAsia"/>
        </w:rPr>
        <w:t>趣吃</w:t>
      </w:r>
      <w:r w:rsidR="00D66F08">
        <w:rPr>
          <w:rFonts w:hint="eastAsia"/>
        </w:rPr>
        <w:t>导航”</w:t>
      </w:r>
      <w:r w:rsidR="00DF4CB1">
        <w:rPr>
          <w:rFonts w:hint="eastAsia"/>
        </w:rPr>
        <w:t>板块</w:t>
      </w:r>
      <w:r w:rsidR="00AA5883">
        <w:rPr>
          <w:rFonts w:hint="eastAsia"/>
        </w:rPr>
        <w:t>可以在最快时间内推荐附近符合</w:t>
      </w:r>
      <w:r w:rsidR="0086164C">
        <w:rPr>
          <w:rFonts w:hint="eastAsia"/>
        </w:rPr>
        <w:t>用户</w:t>
      </w:r>
      <w:r w:rsidR="00AA5883">
        <w:rPr>
          <w:rFonts w:hint="eastAsia"/>
        </w:rPr>
        <w:t>口味而且评价高的餐厅，</w:t>
      </w:r>
      <w:r w:rsidR="00114A4B">
        <w:rPr>
          <w:rFonts w:hint="eastAsia"/>
        </w:rPr>
        <w:t>既可以满足用户对食物本身的追求，又能</w:t>
      </w:r>
      <w:r w:rsidR="0047670A">
        <w:rPr>
          <w:rFonts w:hint="eastAsia"/>
        </w:rPr>
        <w:t>节省客户的时间</w:t>
      </w:r>
      <w:r w:rsidR="00060A5A">
        <w:rPr>
          <w:rFonts w:hint="eastAsia"/>
        </w:rPr>
        <w:t>；</w:t>
      </w:r>
    </w:p>
    <w:p w:rsidR="0047670A" w:rsidRDefault="0047670A" w:rsidP="001B44B7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对于家庭主妇这一群体，本项目</w:t>
      </w:r>
      <w:r w:rsidR="00172527">
        <w:rPr>
          <w:rFonts w:hint="eastAsia"/>
        </w:rPr>
        <w:t>的“私人订制”板块可以根据其家庭的口味</w:t>
      </w:r>
      <w:r w:rsidR="00136748">
        <w:rPr>
          <w:rFonts w:hint="eastAsia"/>
        </w:rPr>
        <w:t>、</w:t>
      </w:r>
      <w:r w:rsidR="00172527">
        <w:rPr>
          <w:rFonts w:hint="eastAsia"/>
        </w:rPr>
        <w:t>人数</w:t>
      </w:r>
      <w:r w:rsidR="00136748">
        <w:rPr>
          <w:rFonts w:hint="eastAsia"/>
        </w:rPr>
        <w:t>、家人年龄</w:t>
      </w:r>
      <w:r w:rsidR="00B8612E">
        <w:rPr>
          <w:rFonts w:hint="eastAsia"/>
        </w:rPr>
        <w:t>、制作时间、制作难度</w:t>
      </w:r>
      <w:r w:rsidR="00136748">
        <w:rPr>
          <w:rFonts w:hint="eastAsia"/>
        </w:rPr>
        <w:t>等条件筛选出</w:t>
      </w:r>
      <w:r w:rsidR="008A756B">
        <w:rPr>
          <w:rFonts w:hint="eastAsia"/>
        </w:rPr>
        <w:t>推荐的菜品，并给出制作流程</w:t>
      </w:r>
      <w:r w:rsidR="00604D73">
        <w:rPr>
          <w:rFonts w:hint="eastAsia"/>
        </w:rPr>
        <w:t>；</w:t>
      </w:r>
    </w:p>
    <w:p w:rsidR="00604D73" w:rsidRDefault="007157EB" w:rsidP="001B44B7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对于爱好食品鉴赏</w:t>
      </w:r>
      <w:r w:rsidR="003F2BE9">
        <w:rPr>
          <w:rFonts w:hint="eastAsia"/>
        </w:rPr>
        <w:t>与分享</w:t>
      </w:r>
      <w:r>
        <w:rPr>
          <w:rFonts w:hint="eastAsia"/>
        </w:rPr>
        <w:t>的人群</w:t>
      </w:r>
      <w:r w:rsidR="00F24AEB">
        <w:rPr>
          <w:rFonts w:hint="eastAsia"/>
        </w:rPr>
        <w:t>来说，</w:t>
      </w:r>
      <w:r w:rsidR="0095067B">
        <w:rPr>
          <w:rFonts w:hint="eastAsia"/>
        </w:rPr>
        <w:t>本项目的“美食资讯”、“美食分享”模块</w:t>
      </w:r>
      <w:r w:rsidR="007C2F3F">
        <w:rPr>
          <w:rFonts w:hint="eastAsia"/>
        </w:rPr>
        <w:t>实现了与各大社交</w:t>
      </w:r>
      <w:r w:rsidR="004868DC">
        <w:rPr>
          <w:rFonts w:hint="eastAsia"/>
        </w:rPr>
        <w:t>平台的连接，可以使用户在第一时间发布对食品的评价与推荐。</w:t>
      </w:r>
    </w:p>
    <w:p w:rsidR="008545E6" w:rsidRDefault="00FA04E8" w:rsidP="00656E0E">
      <w:pPr>
        <w:pStyle w:val="2"/>
      </w:pPr>
      <w:bookmarkStart w:id="16" w:name="_Toc301360614"/>
      <w:bookmarkStart w:id="17" w:name="_Toc290468058"/>
      <w:r>
        <w:rPr>
          <w:rFonts w:hint="eastAsia"/>
        </w:rPr>
        <w:t>项目范围</w:t>
      </w:r>
      <w:bookmarkEnd w:id="16"/>
      <w:bookmarkEnd w:id="17"/>
    </w:p>
    <w:tbl>
      <w:tblPr>
        <w:tblStyle w:val="aa"/>
        <w:tblW w:w="9039" w:type="dxa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3358"/>
      </w:tblGrid>
      <w:tr w:rsidR="00B51AAF" w:rsidTr="00721758">
        <w:trPr>
          <w:jc w:val="center"/>
        </w:trPr>
        <w:tc>
          <w:tcPr>
            <w:tcW w:w="2840" w:type="dxa"/>
            <w:vMerge w:val="restart"/>
            <w:vAlign w:val="center"/>
          </w:tcPr>
          <w:p w:rsidR="00B51AAF" w:rsidRDefault="00B51AAF" w:rsidP="002440D9">
            <w:pPr>
              <w:jc w:val="center"/>
            </w:pPr>
            <w:r>
              <w:t>用户使用系统</w:t>
            </w:r>
          </w:p>
        </w:tc>
        <w:tc>
          <w:tcPr>
            <w:tcW w:w="2841" w:type="dxa"/>
            <w:vMerge w:val="restart"/>
            <w:vAlign w:val="center"/>
          </w:tcPr>
          <w:p w:rsidR="00B51AAF" w:rsidRDefault="00B51AAF" w:rsidP="007B3D05">
            <w:pPr>
              <w:jc w:val="center"/>
            </w:pPr>
            <w:r>
              <w:t>账号管理功能</w:t>
            </w:r>
          </w:p>
        </w:tc>
        <w:tc>
          <w:tcPr>
            <w:tcW w:w="3358" w:type="dxa"/>
          </w:tcPr>
          <w:p w:rsidR="00B51AAF" w:rsidRDefault="00B51AAF">
            <w:r>
              <w:t>账号</w:t>
            </w:r>
            <w:r>
              <w:rPr>
                <w:rFonts w:hint="eastAsia"/>
              </w:rPr>
              <w:t>注册</w:t>
            </w:r>
            <w:r>
              <w:t>功能</w:t>
            </w:r>
          </w:p>
        </w:tc>
      </w:tr>
      <w:tr w:rsidR="00B51AAF" w:rsidTr="00721758">
        <w:trPr>
          <w:jc w:val="center"/>
        </w:trPr>
        <w:tc>
          <w:tcPr>
            <w:tcW w:w="2840" w:type="dxa"/>
            <w:vMerge/>
            <w:vAlign w:val="center"/>
          </w:tcPr>
          <w:p w:rsidR="00B51AAF" w:rsidRDefault="00B51AAF" w:rsidP="002440D9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B51AAF" w:rsidRDefault="00B51AAF" w:rsidP="007B3D05">
            <w:pPr>
              <w:jc w:val="center"/>
            </w:pPr>
          </w:p>
        </w:tc>
        <w:tc>
          <w:tcPr>
            <w:tcW w:w="3358" w:type="dxa"/>
          </w:tcPr>
          <w:p w:rsidR="00B51AAF" w:rsidRDefault="00B51AAF">
            <w:r>
              <w:t>账号</w:t>
            </w:r>
            <w:r>
              <w:rPr>
                <w:rFonts w:hint="eastAsia"/>
              </w:rPr>
              <w:t>登录</w:t>
            </w:r>
            <w:r>
              <w:t>功能</w:t>
            </w:r>
          </w:p>
        </w:tc>
      </w:tr>
      <w:tr w:rsidR="00B51AAF" w:rsidTr="00721758">
        <w:trPr>
          <w:jc w:val="center"/>
        </w:trPr>
        <w:tc>
          <w:tcPr>
            <w:tcW w:w="2840" w:type="dxa"/>
            <w:vMerge/>
          </w:tcPr>
          <w:p w:rsidR="00B51AAF" w:rsidRDefault="00B51AAF"/>
        </w:tc>
        <w:tc>
          <w:tcPr>
            <w:tcW w:w="2841" w:type="dxa"/>
            <w:vMerge/>
          </w:tcPr>
          <w:p w:rsidR="00B51AAF" w:rsidRDefault="00B51AAF"/>
        </w:tc>
        <w:tc>
          <w:tcPr>
            <w:tcW w:w="3358" w:type="dxa"/>
          </w:tcPr>
          <w:p w:rsidR="00B51AAF" w:rsidRDefault="00B51AAF">
            <w:r>
              <w:t>账号</w:t>
            </w:r>
            <w:r>
              <w:rPr>
                <w:rFonts w:hint="eastAsia"/>
              </w:rPr>
              <w:t>退出</w:t>
            </w:r>
            <w:r>
              <w:t>功能</w:t>
            </w:r>
          </w:p>
        </w:tc>
      </w:tr>
      <w:tr w:rsidR="00B51AAF" w:rsidTr="00721758">
        <w:trPr>
          <w:jc w:val="center"/>
        </w:trPr>
        <w:tc>
          <w:tcPr>
            <w:tcW w:w="2840" w:type="dxa"/>
            <w:vMerge/>
          </w:tcPr>
          <w:p w:rsidR="00B51AAF" w:rsidRDefault="00B51AAF"/>
        </w:tc>
        <w:tc>
          <w:tcPr>
            <w:tcW w:w="2841" w:type="dxa"/>
            <w:vAlign w:val="center"/>
          </w:tcPr>
          <w:p w:rsidR="00B51AAF" w:rsidRDefault="00B51AAF" w:rsidP="007B3D05">
            <w:pPr>
              <w:jc w:val="center"/>
            </w:pPr>
            <w:r>
              <w:t>搜索功能</w:t>
            </w:r>
          </w:p>
        </w:tc>
        <w:tc>
          <w:tcPr>
            <w:tcW w:w="3358" w:type="dxa"/>
          </w:tcPr>
          <w:p w:rsidR="00B51AAF" w:rsidRDefault="00B51AAF">
            <w:r>
              <w:rPr>
                <w:rFonts w:hint="eastAsia"/>
              </w:rPr>
              <w:t>按关键字搜索</w:t>
            </w:r>
            <w:r>
              <w:t>功能</w:t>
            </w:r>
          </w:p>
        </w:tc>
      </w:tr>
      <w:tr w:rsidR="00B51AAF" w:rsidRPr="00C8270E" w:rsidTr="00721758">
        <w:trPr>
          <w:jc w:val="center"/>
        </w:trPr>
        <w:tc>
          <w:tcPr>
            <w:tcW w:w="2840" w:type="dxa"/>
            <w:vMerge/>
          </w:tcPr>
          <w:p w:rsidR="00B51AAF" w:rsidRDefault="00B51AAF"/>
        </w:tc>
        <w:tc>
          <w:tcPr>
            <w:tcW w:w="2841" w:type="dxa"/>
            <w:vAlign w:val="center"/>
          </w:tcPr>
          <w:p w:rsidR="00B51AAF" w:rsidRDefault="00B51AAF" w:rsidP="002440D9">
            <w:pPr>
              <w:jc w:val="center"/>
            </w:pPr>
            <w:r>
              <w:rPr>
                <w:rFonts w:hint="eastAsia"/>
              </w:rPr>
              <w:t>筛选</w:t>
            </w:r>
            <w:r>
              <w:t>功能</w:t>
            </w:r>
          </w:p>
        </w:tc>
        <w:tc>
          <w:tcPr>
            <w:tcW w:w="3358" w:type="dxa"/>
          </w:tcPr>
          <w:p w:rsidR="00B51AAF" w:rsidRDefault="00B51AAF">
            <w:r>
              <w:rPr>
                <w:rFonts w:hint="eastAsia"/>
              </w:rPr>
              <w:t>用户根据属性筛选符合条件的结果功能</w:t>
            </w:r>
          </w:p>
        </w:tc>
      </w:tr>
      <w:tr w:rsidR="00B51AAF" w:rsidTr="00721758">
        <w:trPr>
          <w:jc w:val="center"/>
        </w:trPr>
        <w:tc>
          <w:tcPr>
            <w:tcW w:w="2840" w:type="dxa"/>
            <w:vMerge/>
          </w:tcPr>
          <w:p w:rsidR="00B51AAF" w:rsidRDefault="00B51AAF"/>
        </w:tc>
        <w:tc>
          <w:tcPr>
            <w:tcW w:w="2841" w:type="dxa"/>
            <w:vMerge w:val="restart"/>
            <w:vAlign w:val="center"/>
          </w:tcPr>
          <w:p w:rsidR="00B51AAF" w:rsidRDefault="00B51AAF" w:rsidP="002440D9">
            <w:pPr>
              <w:jc w:val="center"/>
            </w:pPr>
            <w:r>
              <w:rPr>
                <w:rFonts w:hint="eastAsia"/>
              </w:rPr>
              <w:t>评论功能</w:t>
            </w:r>
          </w:p>
        </w:tc>
        <w:tc>
          <w:tcPr>
            <w:tcW w:w="3358" w:type="dxa"/>
          </w:tcPr>
          <w:p w:rsidR="00B51AAF" w:rsidRDefault="00B51AAF">
            <w:r>
              <w:rPr>
                <w:rFonts w:hint="eastAsia"/>
              </w:rPr>
              <w:t>用户添加评论功能</w:t>
            </w:r>
          </w:p>
        </w:tc>
      </w:tr>
      <w:tr w:rsidR="00B51AAF" w:rsidTr="00721758">
        <w:trPr>
          <w:jc w:val="center"/>
        </w:trPr>
        <w:tc>
          <w:tcPr>
            <w:tcW w:w="2840" w:type="dxa"/>
            <w:vMerge/>
          </w:tcPr>
          <w:p w:rsidR="00B51AAF" w:rsidRDefault="00B51AAF"/>
        </w:tc>
        <w:tc>
          <w:tcPr>
            <w:tcW w:w="2841" w:type="dxa"/>
            <w:vMerge/>
            <w:vAlign w:val="center"/>
          </w:tcPr>
          <w:p w:rsidR="00B51AAF" w:rsidRDefault="00B51AAF" w:rsidP="002440D9">
            <w:pPr>
              <w:jc w:val="center"/>
            </w:pPr>
          </w:p>
        </w:tc>
        <w:tc>
          <w:tcPr>
            <w:tcW w:w="3358" w:type="dxa"/>
          </w:tcPr>
          <w:p w:rsidR="00B51AAF" w:rsidRDefault="00B51AAF">
            <w:r>
              <w:rPr>
                <w:rFonts w:hint="eastAsia"/>
              </w:rPr>
              <w:t>用户删除评论功能</w:t>
            </w:r>
          </w:p>
        </w:tc>
      </w:tr>
      <w:tr w:rsidR="00B51AAF" w:rsidTr="00721758">
        <w:trPr>
          <w:jc w:val="center"/>
        </w:trPr>
        <w:tc>
          <w:tcPr>
            <w:tcW w:w="2840" w:type="dxa"/>
            <w:vMerge/>
          </w:tcPr>
          <w:p w:rsidR="00B51AAF" w:rsidRDefault="00B51AAF"/>
        </w:tc>
        <w:tc>
          <w:tcPr>
            <w:tcW w:w="2841" w:type="dxa"/>
            <w:vAlign w:val="center"/>
          </w:tcPr>
          <w:p w:rsidR="00B51AAF" w:rsidRDefault="00B51AAF" w:rsidP="002440D9">
            <w:pPr>
              <w:jc w:val="center"/>
            </w:pPr>
            <w:r>
              <w:rPr>
                <w:rFonts w:hint="eastAsia"/>
              </w:rPr>
              <w:t>分享功能</w:t>
            </w:r>
          </w:p>
        </w:tc>
        <w:tc>
          <w:tcPr>
            <w:tcW w:w="3358" w:type="dxa"/>
          </w:tcPr>
          <w:p w:rsidR="00B51AAF" w:rsidRDefault="00B51AAF">
            <w:r>
              <w:rPr>
                <w:rFonts w:hint="eastAsia"/>
              </w:rPr>
              <w:t>用户分享商品功能</w:t>
            </w:r>
          </w:p>
        </w:tc>
      </w:tr>
      <w:tr w:rsidR="00B51AAF" w:rsidTr="00721758">
        <w:trPr>
          <w:jc w:val="center"/>
        </w:trPr>
        <w:tc>
          <w:tcPr>
            <w:tcW w:w="2840" w:type="dxa"/>
            <w:vMerge/>
          </w:tcPr>
          <w:p w:rsidR="00B51AAF" w:rsidRDefault="00B51AAF"/>
        </w:tc>
        <w:tc>
          <w:tcPr>
            <w:tcW w:w="2841" w:type="dxa"/>
            <w:vAlign w:val="center"/>
          </w:tcPr>
          <w:p w:rsidR="00B51AAF" w:rsidRDefault="00B51AAF" w:rsidP="002440D9">
            <w:pPr>
              <w:jc w:val="center"/>
            </w:pPr>
            <w:r>
              <w:rPr>
                <w:rFonts w:hint="eastAsia"/>
              </w:rPr>
              <w:t>交易功能</w:t>
            </w:r>
          </w:p>
        </w:tc>
        <w:tc>
          <w:tcPr>
            <w:tcW w:w="3358" w:type="dxa"/>
          </w:tcPr>
          <w:p w:rsidR="00B51AAF" w:rsidRDefault="006D6DB2">
            <w:r>
              <w:rPr>
                <w:rFonts w:hint="eastAsia"/>
              </w:rPr>
              <w:t>用户订购外卖功能</w:t>
            </w:r>
          </w:p>
        </w:tc>
      </w:tr>
      <w:tr w:rsidR="006F61E2" w:rsidTr="00721758">
        <w:trPr>
          <w:jc w:val="center"/>
        </w:trPr>
        <w:tc>
          <w:tcPr>
            <w:tcW w:w="2840" w:type="dxa"/>
            <w:vMerge w:val="restart"/>
            <w:vAlign w:val="center"/>
          </w:tcPr>
          <w:p w:rsidR="006F61E2" w:rsidRDefault="006F61E2" w:rsidP="002440D9">
            <w:pPr>
              <w:jc w:val="center"/>
            </w:pPr>
            <w:r>
              <w:t>后台</w:t>
            </w:r>
            <w:r>
              <w:rPr>
                <w:rFonts w:hint="eastAsia"/>
              </w:rPr>
              <w:t>数据</w:t>
            </w:r>
            <w:r>
              <w:t>维护系统</w:t>
            </w:r>
          </w:p>
        </w:tc>
        <w:tc>
          <w:tcPr>
            <w:tcW w:w="2841" w:type="dxa"/>
            <w:vMerge w:val="restart"/>
            <w:vAlign w:val="center"/>
          </w:tcPr>
          <w:p w:rsidR="006F61E2" w:rsidRDefault="006F61E2" w:rsidP="002440D9">
            <w:pPr>
              <w:jc w:val="center"/>
            </w:pPr>
            <w:r>
              <w:t>用户信息管理</w:t>
            </w:r>
          </w:p>
        </w:tc>
        <w:tc>
          <w:tcPr>
            <w:tcW w:w="3358" w:type="dxa"/>
          </w:tcPr>
          <w:p w:rsidR="006F61E2" w:rsidRDefault="006F61E2">
            <w:r>
              <w:rPr>
                <w:rFonts w:hint="eastAsia"/>
              </w:rPr>
              <w:t>添加</w:t>
            </w:r>
            <w:r>
              <w:t>用户信息功能</w:t>
            </w:r>
          </w:p>
        </w:tc>
      </w:tr>
      <w:tr w:rsidR="006F61E2" w:rsidTr="00721758">
        <w:trPr>
          <w:jc w:val="center"/>
        </w:trPr>
        <w:tc>
          <w:tcPr>
            <w:tcW w:w="2840" w:type="dxa"/>
            <w:vMerge/>
            <w:vAlign w:val="center"/>
          </w:tcPr>
          <w:p w:rsidR="006F61E2" w:rsidRDefault="006F61E2" w:rsidP="002440D9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6F61E2" w:rsidRDefault="006F61E2" w:rsidP="002440D9">
            <w:pPr>
              <w:jc w:val="center"/>
            </w:pPr>
          </w:p>
        </w:tc>
        <w:tc>
          <w:tcPr>
            <w:tcW w:w="3358" w:type="dxa"/>
          </w:tcPr>
          <w:p w:rsidR="006F61E2" w:rsidRDefault="006F61E2">
            <w:r>
              <w:rPr>
                <w:rFonts w:hint="eastAsia"/>
              </w:rPr>
              <w:t>查询用户信息功能</w:t>
            </w:r>
          </w:p>
        </w:tc>
      </w:tr>
      <w:tr w:rsidR="006F61E2" w:rsidTr="00721758">
        <w:trPr>
          <w:jc w:val="center"/>
        </w:trPr>
        <w:tc>
          <w:tcPr>
            <w:tcW w:w="2840" w:type="dxa"/>
            <w:vMerge/>
            <w:vAlign w:val="center"/>
          </w:tcPr>
          <w:p w:rsidR="006F61E2" w:rsidRDefault="006F61E2" w:rsidP="002440D9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6F61E2" w:rsidRDefault="006F61E2" w:rsidP="002440D9">
            <w:pPr>
              <w:jc w:val="center"/>
            </w:pPr>
          </w:p>
        </w:tc>
        <w:tc>
          <w:tcPr>
            <w:tcW w:w="3358" w:type="dxa"/>
          </w:tcPr>
          <w:p w:rsidR="006F61E2" w:rsidRDefault="006F61E2">
            <w:r>
              <w:rPr>
                <w:rFonts w:hint="eastAsia"/>
              </w:rPr>
              <w:t>修</w:t>
            </w:r>
            <w:r>
              <w:t>改</w:t>
            </w:r>
            <w:r>
              <w:rPr>
                <w:rFonts w:hint="eastAsia"/>
              </w:rPr>
              <w:t>用户信息功能</w:t>
            </w:r>
          </w:p>
        </w:tc>
      </w:tr>
      <w:tr w:rsidR="006F61E2" w:rsidTr="00721758">
        <w:trPr>
          <w:jc w:val="center"/>
        </w:trPr>
        <w:tc>
          <w:tcPr>
            <w:tcW w:w="2840" w:type="dxa"/>
            <w:vMerge/>
            <w:vAlign w:val="center"/>
          </w:tcPr>
          <w:p w:rsidR="006F61E2" w:rsidRDefault="006F61E2" w:rsidP="002440D9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6F61E2" w:rsidRDefault="006F61E2" w:rsidP="002440D9">
            <w:pPr>
              <w:jc w:val="center"/>
            </w:pPr>
          </w:p>
        </w:tc>
        <w:tc>
          <w:tcPr>
            <w:tcW w:w="3358" w:type="dxa"/>
          </w:tcPr>
          <w:p w:rsidR="006F61E2" w:rsidRDefault="006F61E2">
            <w:r>
              <w:rPr>
                <w:rFonts w:hint="eastAsia"/>
              </w:rPr>
              <w:t>删除</w:t>
            </w:r>
            <w:r>
              <w:t>用户信息功能</w:t>
            </w:r>
          </w:p>
        </w:tc>
      </w:tr>
      <w:tr w:rsidR="006F61E2" w:rsidTr="00721758">
        <w:trPr>
          <w:jc w:val="center"/>
        </w:trPr>
        <w:tc>
          <w:tcPr>
            <w:tcW w:w="2840" w:type="dxa"/>
            <w:vMerge/>
          </w:tcPr>
          <w:p w:rsidR="006F61E2" w:rsidRDefault="006F61E2"/>
        </w:tc>
        <w:tc>
          <w:tcPr>
            <w:tcW w:w="2841" w:type="dxa"/>
            <w:vMerge w:val="restart"/>
            <w:vAlign w:val="center"/>
          </w:tcPr>
          <w:p w:rsidR="006F61E2" w:rsidRDefault="006F61E2" w:rsidP="002440D9">
            <w:pPr>
              <w:jc w:val="center"/>
            </w:pPr>
            <w:r>
              <w:rPr>
                <w:rFonts w:hint="eastAsia"/>
              </w:rPr>
              <w:t>食物</w:t>
            </w:r>
            <w:r>
              <w:t>信息管理</w:t>
            </w:r>
          </w:p>
        </w:tc>
        <w:tc>
          <w:tcPr>
            <w:tcW w:w="3358" w:type="dxa"/>
          </w:tcPr>
          <w:p w:rsidR="006F61E2" w:rsidRDefault="006F61E2">
            <w:r>
              <w:rPr>
                <w:rFonts w:hint="eastAsia"/>
              </w:rPr>
              <w:t>添加</w:t>
            </w:r>
            <w:r>
              <w:t>商品</w:t>
            </w:r>
            <w:r>
              <w:rPr>
                <w:rFonts w:hint="eastAsia"/>
              </w:rPr>
              <w:t>信息</w:t>
            </w:r>
            <w:r>
              <w:t>功能</w:t>
            </w:r>
          </w:p>
        </w:tc>
      </w:tr>
      <w:tr w:rsidR="006F61E2" w:rsidTr="00721758">
        <w:trPr>
          <w:jc w:val="center"/>
        </w:trPr>
        <w:tc>
          <w:tcPr>
            <w:tcW w:w="2840" w:type="dxa"/>
            <w:vMerge/>
          </w:tcPr>
          <w:p w:rsidR="006F61E2" w:rsidRDefault="006F61E2"/>
        </w:tc>
        <w:tc>
          <w:tcPr>
            <w:tcW w:w="2841" w:type="dxa"/>
            <w:vMerge/>
            <w:vAlign w:val="center"/>
          </w:tcPr>
          <w:p w:rsidR="006F61E2" w:rsidRDefault="006F61E2" w:rsidP="002440D9">
            <w:pPr>
              <w:jc w:val="center"/>
            </w:pPr>
          </w:p>
        </w:tc>
        <w:tc>
          <w:tcPr>
            <w:tcW w:w="3358" w:type="dxa"/>
          </w:tcPr>
          <w:p w:rsidR="006F61E2" w:rsidRDefault="006F61E2">
            <w:r>
              <w:rPr>
                <w:rFonts w:hint="eastAsia"/>
              </w:rPr>
              <w:t>修改商品信息功能</w:t>
            </w:r>
          </w:p>
        </w:tc>
      </w:tr>
      <w:tr w:rsidR="006F61E2" w:rsidTr="00721758">
        <w:trPr>
          <w:jc w:val="center"/>
        </w:trPr>
        <w:tc>
          <w:tcPr>
            <w:tcW w:w="2840" w:type="dxa"/>
            <w:vMerge/>
          </w:tcPr>
          <w:p w:rsidR="006F61E2" w:rsidRDefault="006F61E2"/>
        </w:tc>
        <w:tc>
          <w:tcPr>
            <w:tcW w:w="2841" w:type="dxa"/>
            <w:vMerge/>
            <w:vAlign w:val="center"/>
          </w:tcPr>
          <w:p w:rsidR="006F61E2" w:rsidRDefault="006F61E2" w:rsidP="002440D9">
            <w:pPr>
              <w:jc w:val="center"/>
            </w:pPr>
          </w:p>
        </w:tc>
        <w:tc>
          <w:tcPr>
            <w:tcW w:w="3358" w:type="dxa"/>
          </w:tcPr>
          <w:p w:rsidR="006F61E2" w:rsidRDefault="006F61E2">
            <w:r>
              <w:rPr>
                <w:rFonts w:hint="eastAsia"/>
              </w:rPr>
              <w:t>查询商品信息功能</w:t>
            </w:r>
          </w:p>
        </w:tc>
      </w:tr>
      <w:tr w:rsidR="006F61E2" w:rsidTr="00721758">
        <w:trPr>
          <w:jc w:val="center"/>
        </w:trPr>
        <w:tc>
          <w:tcPr>
            <w:tcW w:w="2840" w:type="dxa"/>
            <w:vMerge/>
          </w:tcPr>
          <w:p w:rsidR="006F61E2" w:rsidRDefault="006F61E2"/>
        </w:tc>
        <w:tc>
          <w:tcPr>
            <w:tcW w:w="2841" w:type="dxa"/>
            <w:vMerge/>
          </w:tcPr>
          <w:p w:rsidR="006F61E2" w:rsidRDefault="006F61E2"/>
        </w:tc>
        <w:tc>
          <w:tcPr>
            <w:tcW w:w="3358" w:type="dxa"/>
          </w:tcPr>
          <w:p w:rsidR="006F61E2" w:rsidRDefault="006F61E2">
            <w:r>
              <w:rPr>
                <w:rFonts w:hint="eastAsia"/>
              </w:rPr>
              <w:t>删除</w:t>
            </w:r>
            <w:r>
              <w:t>商品信息功能</w:t>
            </w:r>
          </w:p>
        </w:tc>
      </w:tr>
      <w:tr w:rsidR="006F61E2" w:rsidTr="00721758">
        <w:trPr>
          <w:jc w:val="center"/>
        </w:trPr>
        <w:tc>
          <w:tcPr>
            <w:tcW w:w="2840" w:type="dxa"/>
            <w:vMerge/>
          </w:tcPr>
          <w:p w:rsidR="006F61E2" w:rsidRDefault="006F61E2" w:rsidP="00FF0BA2">
            <w:pPr>
              <w:jc w:val="center"/>
            </w:pPr>
          </w:p>
        </w:tc>
        <w:tc>
          <w:tcPr>
            <w:tcW w:w="2841" w:type="dxa"/>
            <w:vMerge w:val="restart"/>
            <w:vAlign w:val="center"/>
          </w:tcPr>
          <w:p w:rsidR="006F61E2" w:rsidRDefault="006F61E2" w:rsidP="00FF0BA2">
            <w:pPr>
              <w:jc w:val="center"/>
            </w:pPr>
            <w:r>
              <w:rPr>
                <w:rFonts w:hint="eastAsia"/>
              </w:rPr>
              <w:t>商家信息管理</w:t>
            </w:r>
          </w:p>
        </w:tc>
        <w:tc>
          <w:tcPr>
            <w:tcW w:w="3358" w:type="dxa"/>
          </w:tcPr>
          <w:p w:rsidR="006F61E2" w:rsidRDefault="006F61E2" w:rsidP="00895680">
            <w:pPr>
              <w:jc w:val="left"/>
            </w:pPr>
            <w:r>
              <w:rPr>
                <w:rFonts w:hint="eastAsia"/>
              </w:rPr>
              <w:t>添加商家信息功能</w:t>
            </w:r>
          </w:p>
        </w:tc>
      </w:tr>
      <w:tr w:rsidR="006F61E2" w:rsidTr="00721758">
        <w:trPr>
          <w:jc w:val="center"/>
        </w:trPr>
        <w:tc>
          <w:tcPr>
            <w:tcW w:w="2840" w:type="dxa"/>
            <w:vMerge/>
          </w:tcPr>
          <w:p w:rsidR="006F61E2" w:rsidRDefault="006F61E2" w:rsidP="00FF0BA2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6F61E2" w:rsidRDefault="006F61E2" w:rsidP="00FF0BA2">
            <w:pPr>
              <w:jc w:val="center"/>
            </w:pPr>
          </w:p>
        </w:tc>
        <w:tc>
          <w:tcPr>
            <w:tcW w:w="3358" w:type="dxa"/>
          </w:tcPr>
          <w:p w:rsidR="006F61E2" w:rsidRDefault="006F61E2" w:rsidP="00895680">
            <w:pPr>
              <w:jc w:val="left"/>
            </w:pPr>
            <w:r>
              <w:rPr>
                <w:rFonts w:hint="eastAsia"/>
              </w:rPr>
              <w:t>修改商家信息功能</w:t>
            </w:r>
          </w:p>
        </w:tc>
      </w:tr>
      <w:tr w:rsidR="006F61E2" w:rsidTr="00721758">
        <w:trPr>
          <w:jc w:val="center"/>
        </w:trPr>
        <w:tc>
          <w:tcPr>
            <w:tcW w:w="2840" w:type="dxa"/>
            <w:vMerge/>
          </w:tcPr>
          <w:p w:rsidR="006F61E2" w:rsidRDefault="006F61E2" w:rsidP="00FF0BA2">
            <w:pPr>
              <w:jc w:val="center"/>
            </w:pPr>
          </w:p>
        </w:tc>
        <w:tc>
          <w:tcPr>
            <w:tcW w:w="2841" w:type="dxa"/>
            <w:vMerge/>
            <w:vAlign w:val="center"/>
          </w:tcPr>
          <w:p w:rsidR="006F61E2" w:rsidRDefault="006F61E2" w:rsidP="00FF0BA2">
            <w:pPr>
              <w:jc w:val="center"/>
            </w:pPr>
          </w:p>
        </w:tc>
        <w:tc>
          <w:tcPr>
            <w:tcW w:w="3358" w:type="dxa"/>
          </w:tcPr>
          <w:p w:rsidR="006F61E2" w:rsidRDefault="006F61E2" w:rsidP="00895680">
            <w:pPr>
              <w:jc w:val="left"/>
            </w:pPr>
            <w:r>
              <w:rPr>
                <w:rFonts w:hint="eastAsia"/>
              </w:rPr>
              <w:t>查询商家信息功能</w:t>
            </w:r>
          </w:p>
        </w:tc>
      </w:tr>
      <w:tr w:rsidR="006F61E2" w:rsidTr="00721758">
        <w:trPr>
          <w:jc w:val="center"/>
        </w:trPr>
        <w:tc>
          <w:tcPr>
            <w:tcW w:w="2840" w:type="dxa"/>
            <w:vMerge/>
          </w:tcPr>
          <w:p w:rsidR="006F61E2" w:rsidRDefault="006F61E2" w:rsidP="00FF0BA2">
            <w:pPr>
              <w:jc w:val="center"/>
            </w:pPr>
          </w:p>
        </w:tc>
        <w:tc>
          <w:tcPr>
            <w:tcW w:w="2841" w:type="dxa"/>
            <w:vMerge/>
          </w:tcPr>
          <w:p w:rsidR="006F61E2" w:rsidRDefault="006F61E2" w:rsidP="00FF0BA2">
            <w:pPr>
              <w:jc w:val="center"/>
            </w:pPr>
          </w:p>
        </w:tc>
        <w:tc>
          <w:tcPr>
            <w:tcW w:w="3358" w:type="dxa"/>
          </w:tcPr>
          <w:p w:rsidR="006F61E2" w:rsidRDefault="006F61E2" w:rsidP="00895680">
            <w:pPr>
              <w:jc w:val="left"/>
            </w:pPr>
            <w:r>
              <w:rPr>
                <w:rFonts w:hint="eastAsia"/>
              </w:rPr>
              <w:t>删除商家信息功能</w:t>
            </w:r>
          </w:p>
        </w:tc>
      </w:tr>
      <w:tr w:rsidR="006F61E2" w:rsidTr="00721758">
        <w:trPr>
          <w:jc w:val="center"/>
        </w:trPr>
        <w:tc>
          <w:tcPr>
            <w:tcW w:w="2840" w:type="dxa"/>
            <w:vMerge/>
          </w:tcPr>
          <w:p w:rsidR="006F61E2" w:rsidRDefault="006F61E2" w:rsidP="00FF0BA2">
            <w:pPr>
              <w:jc w:val="center"/>
            </w:pPr>
          </w:p>
        </w:tc>
        <w:tc>
          <w:tcPr>
            <w:tcW w:w="2841" w:type="dxa"/>
          </w:tcPr>
          <w:p w:rsidR="006F61E2" w:rsidRDefault="006F61E2" w:rsidP="00FF0BA2">
            <w:pPr>
              <w:jc w:val="center"/>
            </w:pPr>
            <w:r>
              <w:rPr>
                <w:rFonts w:hint="eastAsia"/>
              </w:rPr>
              <w:t>交易信息管理</w:t>
            </w:r>
          </w:p>
        </w:tc>
        <w:tc>
          <w:tcPr>
            <w:tcW w:w="3358" w:type="dxa"/>
          </w:tcPr>
          <w:p w:rsidR="006F61E2" w:rsidRDefault="006F61E2" w:rsidP="00895680">
            <w:pPr>
              <w:jc w:val="left"/>
            </w:pPr>
            <w:r>
              <w:rPr>
                <w:rFonts w:hint="eastAsia"/>
              </w:rPr>
              <w:t>交易信息记录功能</w:t>
            </w:r>
          </w:p>
        </w:tc>
      </w:tr>
    </w:tbl>
    <w:p w:rsidR="008545E6" w:rsidRDefault="008545E6"/>
    <w:p w:rsidR="008545E6" w:rsidRDefault="00FA04E8">
      <w:pPr>
        <w:pStyle w:val="1"/>
      </w:pPr>
      <w:bookmarkStart w:id="18" w:name="_Toc290468059"/>
      <w:bookmarkStart w:id="19" w:name="_Toc301360615"/>
      <w:r>
        <w:rPr>
          <w:rFonts w:hint="eastAsia"/>
        </w:rPr>
        <w:t>需求概述</w:t>
      </w:r>
      <w:bookmarkEnd w:id="18"/>
      <w:bookmarkEnd w:id="19"/>
    </w:p>
    <w:p w:rsidR="008545E6" w:rsidRDefault="00FA04E8">
      <w:pPr>
        <w:pStyle w:val="2"/>
      </w:pPr>
      <w:bookmarkStart w:id="20" w:name="_Toc290468060"/>
      <w:bookmarkStart w:id="21" w:name="_Toc301360616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20"/>
      <w:bookmarkEnd w:id="21"/>
    </w:p>
    <w:p w:rsidR="008545E6" w:rsidRDefault="00116D1E">
      <w:pPr>
        <w:jc w:val="center"/>
        <w:rPr>
          <w:i/>
          <w:color w:val="548DD4" w:themeColor="text2" w:themeTint="99"/>
        </w:rPr>
      </w:pPr>
      <w:r>
        <w:rPr>
          <w:noProof/>
        </w:rPr>
        <w:drawing>
          <wp:inline distT="0" distB="0" distL="0" distR="0" wp14:anchorId="01E67518" wp14:editId="7961E6AE">
            <wp:extent cx="4486275" cy="3571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E6" w:rsidRPr="00DA164C" w:rsidRDefault="00FA04E8">
      <w:pPr>
        <w:rPr>
          <w:rFonts w:asciiTheme="minorEastAsia" w:hAnsiTheme="minorEastAsia"/>
        </w:rPr>
      </w:pPr>
      <w:r w:rsidRPr="00DA164C">
        <w:rPr>
          <w:rFonts w:asciiTheme="minorEastAsia" w:hAnsiTheme="minorEastAsia" w:hint="eastAsia"/>
        </w:rPr>
        <w:t>本项目的用户分为匿名用户</w:t>
      </w:r>
      <w:r w:rsidR="00116D1E">
        <w:rPr>
          <w:rFonts w:asciiTheme="minorEastAsia" w:hAnsiTheme="minorEastAsia" w:hint="eastAsia"/>
        </w:rPr>
        <w:t>、个人用户</w:t>
      </w:r>
      <w:r w:rsidRPr="00DA164C">
        <w:rPr>
          <w:rFonts w:asciiTheme="minorEastAsia" w:hAnsiTheme="minorEastAsia" w:hint="eastAsia"/>
        </w:rPr>
        <w:t>、</w:t>
      </w:r>
      <w:r w:rsidR="00DA164C">
        <w:rPr>
          <w:rFonts w:asciiTheme="minorEastAsia" w:hAnsiTheme="minorEastAsia" w:hint="eastAsia"/>
        </w:rPr>
        <w:t>商家、消费者</w:t>
      </w:r>
      <w:r w:rsidRPr="00DA164C">
        <w:rPr>
          <w:rFonts w:asciiTheme="minorEastAsia" w:hAnsiTheme="minorEastAsia" w:hint="eastAsia"/>
        </w:rPr>
        <w:t>、管理员几类。</w:t>
      </w:r>
    </w:p>
    <w:p w:rsidR="008545E6" w:rsidRPr="00D03B2F" w:rsidRDefault="00FA04E8">
      <w:pPr>
        <w:rPr>
          <w:rFonts w:asciiTheme="minorEastAsia" w:hAnsiTheme="minorEastAsia"/>
        </w:rPr>
      </w:pPr>
      <w:r w:rsidRPr="00122E36">
        <w:rPr>
          <w:rFonts w:asciiTheme="minorEastAsia" w:hAnsiTheme="minorEastAsia" w:hint="eastAsia"/>
          <w:i/>
        </w:rPr>
        <w:lastRenderedPageBreak/>
        <w:t>匿名用户</w:t>
      </w:r>
      <w:r w:rsidR="00A52E1D" w:rsidRPr="00122E36">
        <w:rPr>
          <w:rFonts w:asciiTheme="minorEastAsia" w:hAnsiTheme="minorEastAsia" w:hint="eastAsia"/>
          <w:i/>
        </w:rPr>
        <w:t>：</w:t>
      </w:r>
      <w:r w:rsidRPr="00D03B2F">
        <w:rPr>
          <w:rFonts w:asciiTheme="minorEastAsia" w:hAnsiTheme="minorEastAsia" w:hint="eastAsia"/>
        </w:rPr>
        <w:t>所有浏览网上的且未登录的用户。匿名用户可以</w:t>
      </w:r>
      <w:r w:rsidR="006B0681">
        <w:rPr>
          <w:rFonts w:asciiTheme="minorEastAsia" w:hAnsiTheme="minorEastAsia" w:hint="eastAsia"/>
        </w:rPr>
        <w:t>浏览网站</w:t>
      </w:r>
      <w:r w:rsidRPr="00D03B2F">
        <w:rPr>
          <w:rFonts w:asciiTheme="minorEastAsia" w:hAnsiTheme="minorEastAsia" w:hint="eastAsia"/>
        </w:rPr>
        <w:t>。</w:t>
      </w:r>
    </w:p>
    <w:p w:rsidR="00B070CC" w:rsidRDefault="00B070CC">
      <w:pPr>
        <w:rPr>
          <w:rFonts w:asciiTheme="minorEastAsia" w:hAnsiTheme="minorEastAsia"/>
        </w:rPr>
      </w:pPr>
      <w:r w:rsidRPr="00122E36">
        <w:rPr>
          <w:rFonts w:asciiTheme="minorEastAsia" w:hAnsiTheme="minorEastAsia" w:hint="eastAsia"/>
          <w:i/>
        </w:rPr>
        <w:t>个人用户</w:t>
      </w:r>
      <w:r w:rsidR="00A52E1D" w:rsidRPr="00122E36">
        <w:rPr>
          <w:rFonts w:asciiTheme="minorEastAsia" w:hAnsiTheme="minorEastAsia" w:hint="eastAsia"/>
          <w:i/>
        </w:rPr>
        <w:t>：</w:t>
      </w:r>
      <w:r w:rsidR="008C25CD">
        <w:rPr>
          <w:rFonts w:asciiTheme="minorEastAsia" w:hAnsiTheme="minorEastAsia" w:hint="eastAsia"/>
        </w:rPr>
        <w:t>拥有网站账户与密码的用户</w:t>
      </w:r>
      <w:r w:rsidR="00C86D57">
        <w:rPr>
          <w:rFonts w:asciiTheme="minorEastAsia" w:hAnsiTheme="minorEastAsia" w:hint="eastAsia"/>
        </w:rPr>
        <w:t>，个人用户的权限根据用户身份</w:t>
      </w:r>
      <w:r w:rsidR="00394B5F">
        <w:rPr>
          <w:rFonts w:asciiTheme="minorEastAsia" w:hAnsiTheme="minorEastAsia" w:hint="eastAsia"/>
        </w:rPr>
        <w:t>不同</w:t>
      </w:r>
      <w:r w:rsidR="00E7487E">
        <w:rPr>
          <w:rFonts w:asciiTheme="minorEastAsia" w:hAnsiTheme="minorEastAsia" w:hint="eastAsia"/>
        </w:rPr>
        <w:t>。</w:t>
      </w:r>
    </w:p>
    <w:p w:rsidR="007C1737" w:rsidRDefault="00F348D7">
      <w:pPr>
        <w:rPr>
          <w:rFonts w:asciiTheme="minorEastAsia" w:hAnsiTheme="minorEastAsia"/>
        </w:rPr>
      </w:pPr>
      <w:r w:rsidRPr="00122E36">
        <w:rPr>
          <w:rFonts w:asciiTheme="minorEastAsia" w:hAnsiTheme="minorEastAsia" w:hint="eastAsia"/>
          <w:i/>
        </w:rPr>
        <w:t>商家</w:t>
      </w:r>
      <w:r w:rsidR="00A52E1D" w:rsidRPr="00122E36">
        <w:rPr>
          <w:rFonts w:asciiTheme="minorEastAsia" w:hAnsiTheme="minorEastAsia" w:hint="eastAsia"/>
          <w:i/>
        </w:rPr>
        <w:t>：</w:t>
      </w:r>
      <w:r w:rsidR="00350487">
        <w:rPr>
          <w:rFonts w:asciiTheme="minorEastAsia" w:hAnsiTheme="minorEastAsia" w:hint="eastAsia"/>
        </w:rPr>
        <w:t>入驻</w:t>
      </w:r>
      <w:r w:rsidR="00F938AA">
        <w:rPr>
          <w:rFonts w:asciiTheme="minorEastAsia" w:hAnsiTheme="minorEastAsia" w:hint="eastAsia"/>
        </w:rPr>
        <w:t>网站</w:t>
      </w:r>
      <w:r w:rsidR="007910BE">
        <w:rPr>
          <w:rFonts w:asciiTheme="minorEastAsia" w:hAnsiTheme="minorEastAsia" w:hint="eastAsia"/>
        </w:rPr>
        <w:t>使用网站盈利的</w:t>
      </w:r>
      <w:r w:rsidR="00F938AA">
        <w:rPr>
          <w:rFonts w:asciiTheme="minorEastAsia" w:hAnsiTheme="minorEastAsia" w:hint="eastAsia"/>
        </w:rPr>
        <w:t>餐厅</w:t>
      </w:r>
      <w:r w:rsidR="00084C3C">
        <w:rPr>
          <w:rFonts w:asciiTheme="minorEastAsia" w:hAnsiTheme="minorEastAsia" w:hint="eastAsia"/>
        </w:rPr>
        <w:t>个人</w:t>
      </w:r>
      <w:r w:rsidR="00F938AA">
        <w:rPr>
          <w:rFonts w:asciiTheme="minorEastAsia" w:hAnsiTheme="minorEastAsia" w:hint="eastAsia"/>
        </w:rPr>
        <w:t>用户</w:t>
      </w:r>
      <w:r w:rsidR="00E7487E">
        <w:rPr>
          <w:rFonts w:asciiTheme="minorEastAsia" w:hAnsiTheme="minorEastAsia" w:hint="eastAsia"/>
        </w:rPr>
        <w:t>。</w:t>
      </w:r>
    </w:p>
    <w:p w:rsidR="008545E6" w:rsidRPr="00D03B2F" w:rsidRDefault="007C1737">
      <w:pPr>
        <w:rPr>
          <w:rFonts w:asciiTheme="minorEastAsia" w:hAnsiTheme="minorEastAsia"/>
        </w:rPr>
      </w:pPr>
      <w:r w:rsidRPr="00122E36">
        <w:rPr>
          <w:rFonts w:asciiTheme="minorEastAsia" w:hAnsiTheme="minorEastAsia" w:hint="eastAsia"/>
          <w:i/>
        </w:rPr>
        <w:t>消费者</w:t>
      </w:r>
      <w:r w:rsidR="00A52E1D" w:rsidRPr="00122E36">
        <w:rPr>
          <w:rFonts w:asciiTheme="minorEastAsia" w:hAnsiTheme="minorEastAsia" w:hint="eastAsia"/>
          <w:i/>
        </w:rPr>
        <w:t>：</w:t>
      </w:r>
      <w:r w:rsidR="00466C28">
        <w:rPr>
          <w:rFonts w:asciiTheme="minorEastAsia" w:hAnsiTheme="minorEastAsia" w:hint="eastAsia"/>
        </w:rPr>
        <w:t>使用网站的个人用户</w:t>
      </w:r>
      <w:r w:rsidR="00E7487E">
        <w:rPr>
          <w:rFonts w:asciiTheme="minorEastAsia" w:hAnsiTheme="minorEastAsia" w:hint="eastAsia"/>
        </w:rPr>
        <w:t>。</w:t>
      </w:r>
    </w:p>
    <w:p w:rsidR="008545E6" w:rsidRDefault="00FA04E8">
      <w:pPr>
        <w:rPr>
          <w:rFonts w:asciiTheme="minorEastAsia" w:hAnsiTheme="minorEastAsia"/>
        </w:rPr>
      </w:pPr>
      <w:r w:rsidRPr="00122E36">
        <w:rPr>
          <w:rFonts w:asciiTheme="minorEastAsia" w:hAnsiTheme="minorEastAsia" w:hint="eastAsia"/>
          <w:i/>
        </w:rPr>
        <w:t>管理员</w:t>
      </w:r>
      <w:r w:rsidR="00A52E1D" w:rsidRPr="00122E36">
        <w:rPr>
          <w:rFonts w:asciiTheme="minorEastAsia" w:hAnsiTheme="minorEastAsia" w:hint="eastAsia"/>
          <w:i/>
        </w:rPr>
        <w:t>：</w:t>
      </w:r>
      <w:r w:rsidRPr="00D03B2F">
        <w:rPr>
          <w:rFonts w:asciiTheme="minorEastAsia" w:hAnsiTheme="minorEastAsia" w:hint="eastAsia"/>
        </w:rPr>
        <w:t>是有权进行后台管理的所有人员的统称，按照其具体工作职责的不同，可以更详细的划分专属管理员，所有权限分配都可以由网站的总管理员进行设定。</w:t>
      </w:r>
    </w:p>
    <w:p w:rsidR="00C41D9D" w:rsidRPr="005310D0" w:rsidRDefault="00C41D9D">
      <w:pPr>
        <w:rPr>
          <w:rFonts w:asciiTheme="minorEastAsia" w:hAnsiTheme="minorEastAsia"/>
        </w:rPr>
      </w:pPr>
    </w:p>
    <w:p w:rsidR="0056383A" w:rsidRPr="00504718" w:rsidRDefault="00FA04E8" w:rsidP="00504718">
      <w:pPr>
        <w:pStyle w:val="2"/>
      </w:pPr>
      <w:bookmarkStart w:id="22" w:name="_Toc290468061"/>
      <w:bookmarkStart w:id="23" w:name="_Toc301360617"/>
      <w:r>
        <w:rPr>
          <w:rFonts w:hint="eastAsia"/>
        </w:rPr>
        <w:t>产品特性</w:t>
      </w:r>
      <w:bookmarkEnd w:id="22"/>
      <w:bookmarkEnd w:id="23"/>
    </w:p>
    <w:p w:rsidR="008545E6" w:rsidRDefault="00C922BB">
      <w:r>
        <w:rPr>
          <w:noProof/>
        </w:rPr>
        <w:drawing>
          <wp:inline distT="0" distB="0" distL="0" distR="0" wp14:anchorId="2D42F74B" wp14:editId="49C611F0">
            <wp:extent cx="5274310" cy="3096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5E6" w:rsidRDefault="00FA04E8" w:rsidP="00516D02">
      <w:pPr>
        <w:pStyle w:val="2"/>
      </w:pPr>
      <w:bookmarkStart w:id="24" w:name="_Toc301360618"/>
      <w:bookmarkStart w:id="25" w:name="_Toc290468062"/>
      <w:r>
        <w:rPr>
          <w:rFonts w:hint="eastAsia"/>
        </w:rPr>
        <w:t>功能列表</w:t>
      </w:r>
      <w:bookmarkEnd w:id="24"/>
      <w:bookmarkEnd w:id="25"/>
    </w:p>
    <w:p w:rsidR="00C004AB" w:rsidRPr="00C004AB" w:rsidRDefault="00544D8A" w:rsidP="00C004AB">
      <w:r>
        <w:rPr>
          <w:rFonts w:hint="eastAsia"/>
        </w:rPr>
        <w:t>优先级从高到底依次为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19"/>
        <w:gridCol w:w="4011"/>
      </w:tblGrid>
      <w:tr w:rsidR="0045283E" w:rsidRPr="0045283E" w:rsidTr="00941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283E" w:rsidRPr="005F4683" w:rsidRDefault="0045283E" w:rsidP="009F3898">
            <w:r w:rsidRPr="005F4683">
              <w:rPr>
                <w:rFonts w:hint="eastAsia"/>
              </w:rPr>
              <w:t>功能</w:t>
            </w:r>
          </w:p>
        </w:tc>
        <w:tc>
          <w:tcPr>
            <w:tcW w:w="4011" w:type="dxa"/>
          </w:tcPr>
          <w:p w:rsidR="0045283E" w:rsidRPr="0045283E" w:rsidRDefault="0045283E" w:rsidP="009F38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283E">
              <w:rPr>
                <w:rFonts w:hint="eastAsia"/>
              </w:rPr>
              <w:t>优先级</w:t>
            </w:r>
          </w:p>
        </w:tc>
      </w:tr>
      <w:tr w:rsidR="0045283E" w:rsidRPr="0045283E" w:rsidTr="009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283E" w:rsidRPr="00EF06B4" w:rsidRDefault="0045283E" w:rsidP="00DF53FF">
            <w:r w:rsidRPr="00EF06B4">
              <w:rPr>
                <w:rFonts w:hint="eastAsia"/>
              </w:rPr>
              <w:t>用户注册功能</w:t>
            </w:r>
          </w:p>
        </w:tc>
        <w:tc>
          <w:tcPr>
            <w:tcW w:w="4011" w:type="dxa"/>
          </w:tcPr>
          <w:p w:rsidR="0045283E" w:rsidRPr="0045283E" w:rsidRDefault="0045283E" w:rsidP="00DF5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04AB">
              <w:rPr>
                <w:color w:val="C00000"/>
              </w:rPr>
              <w:t>1</w:t>
            </w:r>
          </w:p>
        </w:tc>
      </w:tr>
      <w:tr w:rsidR="0045283E" w:rsidRPr="0045283E" w:rsidTr="0094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283E" w:rsidRPr="0045283E" w:rsidRDefault="0045283E" w:rsidP="00DF53FF">
            <w:r w:rsidRPr="0045283E">
              <w:rPr>
                <w:rFonts w:hint="eastAsia"/>
              </w:rPr>
              <w:t>用户登录功能</w:t>
            </w:r>
          </w:p>
        </w:tc>
        <w:tc>
          <w:tcPr>
            <w:tcW w:w="4011" w:type="dxa"/>
          </w:tcPr>
          <w:p w:rsidR="0045283E" w:rsidRPr="0045283E" w:rsidRDefault="0045283E" w:rsidP="00DF5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3898">
              <w:rPr>
                <w:color w:val="C00000"/>
              </w:rPr>
              <w:t>1</w:t>
            </w:r>
          </w:p>
        </w:tc>
      </w:tr>
      <w:tr w:rsidR="0045283E" w:rsidRPr="0045283E" w:rsidTr="009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283E" w:rsidRPr="0045283E" w:rsidRDefault="0045283E" w:rsidP="00DF53FF">
            <w:r w:rsidRPr="0045283E">
              <w:rPr>
                <w:rFonts w:hint="eastAsia"/>
              </w:rPr>
              <w:t>用户登出功能</w:t>
            </w:r>
          </w:p>
        </w:tc>
        <w:tc>
          <w:tcPr>
            <w:tcW w:w="4011" w:type="dxa"/>
          </w:tcPr>
          <w:p w:rsidR="0045283E" w:rsidRPr="0045283E" w:rsidRDefault="00204F64" w:rsidP="00DF5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45283E" w:rsidRPr="0045283E" w:rsidTr="0094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283E" w:rsidRPr="0045283E" w:rsidRDefault="0045283E" w:rsidP="00DF53FF">
            <w:r w:rsidRPr="0045283E">
              <w:rPr>
                <w:rFonts w:hint="eastAsia"/>
              </w:rPr>
              <w:t>用户修改信息功能</w:t>
            </w:r>
          </w:p>
        </w:tc>
        <w:tc>
          <w:tcPr>
            <w:tcW w:w="4011" w:type="dxa"/>
          </w:tcPr>
          <w:p w:rsidR="0045283E" w:rsidRPr="0045283E" w:rsidRDefault="00215D7E" w:rsidP="00DF5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</w:tr>
      <w:tr w:rsidR="00025A00" w:rsidRPr="0045283E" w:rsidTr="009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025A00" w:rsidRPr="0045283E" w:rsidRDefault="00025A00" w:rsidP="00DF53FF">
            <w:r>
              <w:rPr>
                <w:rFonts w:hint="eastAsia"/>
              </w:rPr>
              <w:t>消费者添加订单功能</w:t>
            </w:r>
          </w:p>
        </w:tc>
        <w:tc>
          <w:tcPr>
            <w:tcW w:w="4011" w:type="dxa"/>
          </w:tcPr>
          <w:p w:rsidR="00025A00" w:rsidRPr="009F3898" w:rsidRDefault="00025A00" w:rsidP="00DF5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</w:tr>
      <w:tr w:rsidR="00025A00" w:rsidRPr="0045283E" w:rsidTr="0094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025A00" w:rsidRDefault="00025A00" w:rsidP="00DF53FF">
            <w:r>
              <w:rPr>
                <w:rFonts w:hint="eastAsia"/>
              </w:rPr>
              <w:lastRenderedPageBreak/>
              <w:t>消费者修改订单功能</w:t>
            </w:r>
          </w:p>
        </w:tc>
        <w:tc>
          <w:tcPr>
            <w:tcW w:w="4011" w:type="dxa"/>
          </w:tcPr>
          <w:p w:rsidR="00025A00" w:rsidRDefault="00025A00" w:rsidP="00DF5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</w:tr>
      <w:tr w:rsidR="00025A00" w:rsidRPr="0045283E" w:rsidTr="009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025A00" w:rsidRDefault="00025A00" w:rsidP="00DF53FF">
            <w:r>
              <w:rPr>
                <w:rFonts w:hint="eastAsia"/>
              </w:rPr>
              <w:t>消费者删除订单功能</w:t>
            </w:r>
          </w:p>
        </w:tc>
        <w:tc>
          <w:tcPr>
            <w:tcW w:w="4011" w:type="dxa"/>
          </w:tcPr>
          <w:p w:rsidR="00025A00" w:rsidRPr="00025A00" w:rsidRDefault="00025A00" w:rsidP="00DF5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C00000"/>
              </w:rPr>
            </w:pPr>
            <w:r w:rsidRPr="00025A00">
              <w:rPr>
                <w:rFonts w:hint="eastAsia"/>
                <w:color w:val="C00000"/>
              </w:rPr>
              <w:t>1</w:t>
            </w:r>
          </w:p>
        </w:tc>
      </w:tr>
      <w:tr w:rsidR="00025A00" w:rsidRPr="00025A00" w:rsidTr="0094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025A00" w:rsidRDefault="00025A00" w:rsidP="00DF53FF">
            <w:r>
              <w:rPr>
                <w:rFonts w:hint="eastAsia"/>
              </w:rPr>
              <w:t>商家修改订单状态功能</w:t>
            </w:r>
          </w:p>
        </w:tc>
        <w:tc>
          <w:tcPr>
            <w:tcW w:w="4011" w:type="dxa"/>
          </w:tcPr>
          <w:p w:rsidR="00025A00" w:rsidRPr="00025A00" w:rsidRDefault="00025A00" w:rsidP="00DF5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1</w:t>
            </w:r>
          </w:p>
        </w:tc>
      </w:tr>
      <w:tr w:rsidR="0045283E" w:rsidRPr="0045283E" w:rsidTr="009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283E" w:rsidRPr="0045283E" w:rsidRDefault="0045283E" w:rsidP="00DF53FF">
            <w:r w:rsidRPr="0045283E">
              <w:rPr>
                <w:rFonts w:hint="eastAsia"/>
              </w:rPr>
              <w:t>用户添加评论功能</w:t>
            </w:r>
          </w:p>
        </w:tc>
        <w:tc>
          <w:tcPr>
            <w:tcW w:w="4011" w:type="dxa"/>
          </w:tcPr>
          <w:p w:rsidR="0045283E" w:rsidRPr="0045283E" w:rsidRDefault="00D406A3" w:rsidP="00DF5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5283E" w:rsidRPr="0045283E" w:rsidTr="0094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283E" w:rsidRPr="0045283E" w:rsidRDefault="0045283E" w:rsidP="00DF53FF">
            <w:r w:rsidRPr="0045283E">
              <w:rPr>
                <w:rFonts w:hint="eastAsia"/>
              </w:rPr>
              <w:t>用户删除评论功能</w:t>
            </w:r>
          </w:p>
        </w:tc>
        <w:tc>
          <w:tcPr>
            <w:tcW w:w="4011" w:type="dxa"/>
          </w:tcPr>
          <w:p w:rsidR="0045283E" w:rsidRPr="0045283E" w:rsidRDefault="00D406A3" w:rsidP="00DF5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45283E" w:rsidRPr="0045283E" w:rsidTr="009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283E" w:rsidRPr="0045283E" w:rsidRDefault="0045283E" w:rsidP="00DF53FF">
            <w:r w:rsidRPr="0045283E">
              <w:rPr>
                <w:rFonts w:hint="eastAsia"/>
              </w:rPr>
              <w:t>用户添加收货地址功能</w:t>
            </w:r>
          </w:p>
        </w:tc>
        <w:tc>
          <w:tcPr>
            <w:tcW w:w="4011" w:type="dxa"/>
          </w:tcPr>
          <w:p w:rsidR="0045283E" w:rsidRPr="0045283E" w:rsidRDefault="00D406A3" w:rsidP="00DF5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5283E" w:rsidRPr="0045283E" w:rsidTr="0094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283E" w:rsidRPr="0045283E" w:rsidRDefault="0045283E" w:rsidP="00DF53FF">
            <w:r w:rsidRPr="0045283E">
              <w:rPr>
                <w:rFonts w:hint="eastAsia"/>
              </w:rPr>
              <w:t>用户修改收货地址功能</w:t>
            </w:r>
          </w:p>
        </w:tc>
        <w:tc>
          <w:tcPr>
            <w:tcW w:w="4011" w:type="dxa"/>
          </w:tcPr>
          <w:p w:rsidR="0045283E" w:rsidRPr="0045283E" w:rsidRDefault="00D406A3" w:rsidP="00DF5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5283E" w:rsidRPr="0045283E" w:rsidTr="009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283E" w:rsidRPr="0045283E" w:rsidRDefault="0045283E" w:rsidP="00DF53FF">
            <w:r w:rsidRPr="0045283E">
              <w:rPr>
                <w:rFonts w:hint="eastAsia"/>
              </w:rPr>
              <w:t>用户删除收货地址功能</w:t>
            </w:r>
          </w:p>
        </w:tc>
        <w:tc>
          <w:tcPr>
            <w:tcW w:w="4011" w:type="dxa"/>
          </w:tcPr>
          <w:p w:rsidR="0045283E" w:rsidRPr="0045283E" w:rsidRDefault="00D406A3" w:rsidP="00DF5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45283E" w:rsidRPr="0045283E" w:rsidTr="0094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283E" w:rsidRPr="0045283E" w:rsidRDefault="0045283E" w:rsidP="00DF53FF">
            <w:r w:rsidRPr="0045283E">
              <w:rPr>
                <w:rFonts w:hint="eastAsia"/>
              </w:rPr>
              <w:t>筛选功能</w:t>
            </w:r>
          </w:p>
        </w:tc>
        <w:tc>
          <w:tcPr>
            <w:tcW w:w="4011" w:type="dxa"/>
          </w:tcPr>
          <w:p w:rsidR="0045283E" w:rsidRPr="0045283E" w:rsidRDefault="0045283E" w:rsidP="00DF5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6A3">
              <w:rPr>
                <w:color w:val="C00000"/>
              </w:rPr>
              <w:t>1</w:t>
            </w:r>
          </w:p>
        </w:tc>
      </w:tr>
      <w:tr w:rsidR="0045283E" w:rsidRPr="0045283E" w:rsidTr="009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283E" w:rsidRPr="0045283E" w:rsidRDefault="0045283E" w:rsidP="00DF53FF">
            <w:r w:rsidRPr="0045283E">
              <w:rPr>
                <w:rFonts w:hint="eastAsia"/>
              </w:rPr>
              <w:t>分享功能</w:t>
            </w:r>
          </w:p>
        </w:tc>
        <w:tc>
          <w:tcPr>
            <w:tcW w:w="4011" w:type="dxa"/>
          </w:tcPr>
          <w:p w:rsidR="0045283E" w:rsidRPr="0045283E" w:rsidRDefault="00D406A3" w:rsidP="00DF5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5283E" w:rsidRPr="0045283E" w:rsidTr="0094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283E" w:rsidRPr="0045283E" w:rsidRDefault="0045283E" w:rsidP="00DF53FF">
            <w:r w:rsidRPr="0045283E">
              <w:rPr>
                <w:rFonts w:hint="eastAsia"/>
              </w:rPr>
              <w:t>添加数据库数据功能</w:t>
            </w:r>
          </w:p>
        </w:tc>
        <w:tc>
          <w:tcPr>
            <w:tcW w:w="4011" w:type="dxa"/>
          </w:tcPr>
          <w:p w:rsidR="0045283E" w:rsidRPr="0045283E" w:rsidRDefault="0045283E" w:rsidP="00DF5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6A3">
              <w:rPr>
                <w:color w:val="C00000"/>
              </w:rPr>
              <w:t>1</w:t>
            </w:r>
          </w:p>
        </w:tc>
      </w:tr>
      <w:tr w:rsidR="0045283E" w:rsidRPr="0045283E" w:rsidTr="009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283E" w:rsidRPr="0045283E" w:rsidRDefault="0045283E" w:rsidP="00DF53FF">
            <w:r w:rsidRPr="0045283E">
              <w:rPr>
                <w:rFonts w:hint="eastAsia"/>
              </w:rPr>
              <w:t>查询数据库数据功能</w:t>
            </w:r>
          </w:p>
        </w:tc>
        <w:tc>
          <w:tcPr>
            <w:tcW w:w="4011" w:type="dxa"/>
          </w:tcPr>
          <w:p w:rsidR="0045283E" w:rsidRPr="0045283E" w:rsidRDefault="0045283E" w:rsidP="00DF5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6A3">
              <w:rPr>
                <w:color w:val="C00000"/>
              </w:rPr>
              <w:t>1</w:t>
            </w:r>
          </w:p>
        </w:tc>
      </w:tr>
      <w:tr w:rsidR="0045283E" w:rsidRPr="0045283E" w:rsidTr="00941A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283E" w:rsidRPr="0045283E" w:rsidRDefault="0045283E" w:rsidP="00DF53FF">
            <w:r w:rsidRPr="0045283E">
              <w:rPr>
                <w:rFonts w:hint="eastAsia"/>
              </w:rPr>
              <w:t>修改数据库数据功能</w:t>
            </w:r>
          </w:p>
        </w:tc>
        <w:tc>
          <w:tcPr>
            <w:tcW w:w="4011" w:type="dxa"/>
          </w:tcPr>
          <w:p w:rsidR="0045283E" w:rsidRPr="0045283E" w:rsidRDefault="0045283E" w:rsidP="00DF53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06A3">
              <w:rPr>
                <w:color w:val="C00000"/>
              </w:rPr>
              <w:t>1</w:t>
            </w:r>
          </w:p>
        </w:tc>
      </w:tr>
      <w:tr w:rsidR="0045283E" w:rsidRPr="0045283E" w:rsidTr="00941A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:rsidR="0045283E" w:rsidRPr="0045283E" w:rsidRDefault="0045283E" w:rsidP="00DF53FF">
            <w:r w:rsidRPr="0045283E">
              <w:rPr>
                <w:rFonts w:hint="eastAsia"/>
              </w:rPr>
              <w:t>删除数据库数据功能</w:t>
            </w:r>
          </w:p>
        </w:tc>
        <w:tc>
          <w:tcPr>
            <w:tcW w:w="4011" w:type="dxa"/>
          </w:tcPr>
          <w:p w:rsidR="0045283E" w:rsidRPr="0045283E" w:rsidRDefault="0045283E" w:rsidP="00DF53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406A3">
              <w:rPr>
                <w:color w:val="C00000"/>
              </w:rPr>
              <w:t>1</w:t>
            </w:r>
          </w:p>
        </w:tc>
      </w:tr>
    </w:tbl>
    <w:p w:rsidR="008545E6" w:rsidRDefault="00FA04E8">
      <w:pPr>
        <w:pStyle w:val="2"/>
      </w:pPr>
      <w:bookmarkStart w:id="26" w:name="_Toc301360619"/>
      <w:bookmarkStart w:id="27" w:name="_Toc290468063"/>
      <w:r>
        <w:rPr>
          <w:rFonts w:hint="eastAsia"/>
        </w:rPr>
        <w:t>权限列表</w:t>
      </w:r>
      <w:bookmarkEnd w:id="26"/>
      <w:bookmarkEnd w:id="2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4A0087" w:rsidRPr="004A0087" w:rsidTr="00F462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A0087" w:rsidRPr="004A0087" w:rsidRDefault="004A0087" w:rsidP="00E0736D">
            <w:r w:rsidRPr="004A0087">
              <w:rPr>
                <w:rFonts w:hint="eastAsia"/>
              </w:rPr>
              <w:t>用户角色</w:t>
            </w:r>
          </w:p>
        </w:tc>
        <w:tc>
          <w:tcPr>
            <w:tcW w:w="6571" w:type="dxa"/>
          </w:tcPr>
          <w:p w:rsidR="004A0087" w:rsidRPr="004A0087" w:rsidRDefault="004A0087" w:rsidP="00E073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0087">
              <w:rPr>
                <w:rFonts w:hint="eastAsia"/>
              </w:rPr>
              <w:t>权限</w:t>
            </w:r>
          </w:p>
        </w:tc>
      </w:tr>
      <w:tr w:rsidR="004A0087" w:rsidRPr="004A0087" w:rsidTr="00F4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A0087" w:rsidRPr="003B7043" w:rsidRDefault="004A0087" w:rsidP="00E0736D">
            <w:pPr>
              <w:rPr>
                <w:b w:val="0"/>
              </w:rPr>
            </w:pPr>
            <w:r w:rsidRPr="003B7043">
              <w:rPr>
                <w:rFonts w:hint="eastAsia"/>
                <w:b w:val="0"/>
              </w:rPr>
              <w:t>匿名用户</w:t>
            </w:r>
            <w:bookmarkStart w:id="28" w:name="_GoBack"/>
            <w:bookmarkEnd w:id="28"/>
          </w:p>
        </w:tc>
        <w:tc>
          <w:tcPr>
            <w:tcW w:w="6571" w:type="dxa"/>
          </w:tcPr>
          <w:p w:rsidR="004A0087" w:rsidRPr="004A0087" w:rsidRDefault="004A0087" w:rsidP="00E07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087">
              <w:rPr>
                <w:rFonts w:hint="eastAsia"/>
              </w:rPr>
              <w:t>只拥有浏览、查看网页信息权限</w:t>
            </w:r>
          </w:p>
        </w:tc>
      </w:tr>
      <w:tr w:rsidR="004A0087" w:rsidRPr="004A0087" w:rsidTr="00F462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A0087" w:rsidRPr="003B7043" w:rsidRDefault="004A0087" w:rsidP="00E0736D">
            <w:pPr>
              <w:rPr>
                <w:b w:val="0"/>
              </w:rPr>
            </w:pPr>
            <w:r w:rsidRPr="003B7043">
              <w:rPr>
                <w:rFonts w:hint="eastAsia"/>
                <w:b w:val="0"/>
              </w:rPr>
              <w:t>个人用户</w:t>
            </w:r>
          </w:p>
        </w:tc>
        <w:tc>
          <w:tcPr>
            <w:tcW w:w="6571" w:type="dxa"/>
          </w:tcPr>
          <w:p w:rsidR="004A0087" w:rsidRPr="004A0087" w:rsidRDefault="004A0087" w:rsidP="00E07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0087">
              <w:rPr>
                <w:rFonts w:hint="eastAsia"/>
              </w:rPr>
              <w:t>拥有增加、修改、查询、删除本账户的信息的权限</w:t>
            </w:r>
          </w:p>
        </w:tc>
      </w:tr>
      <w:tr w:rsidR="004A0087" w:rsidRPr="004A0087" w:rsidTr="00F462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A0087" w:rsidRPr="003B7043" w:rsidRDefault="004A0087" w:rsidP="00E0736D">
            <w:pPr>
              <w:rPr>
                <w:b w:val="0"/>
              </w:rPr>
            </w:pPr>
            <w:r w:rsidRPr="003B7043">
              <w:rPr>
                <w:rFonts w:hint="eastAsia"/>
                <w:b w:val="0"/>
              </w:rPr>
              <w:t>管理员</w:t>
            </w:r>
          </w:p>
        </w:tc>
        <w:tc>
          <w:tcPr>
            <w:tcW w:w="6571" w:type="dxa"/>
          </w:tcPr>
          <w:p w:rsidR="004A0087" w:rsidRPr="004A0087" w:rsidRDefault="004A0087" w:rsidP="00E07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0087">
              <w:rPr>
                <w:rFonts w:hint="eastAsia"/>
              </w:rPr>
              <w:t>拥有所有权限（可以对所有个人用户进行增加、修改、查询、删除的操作）</w:t>
            </w:r>
          </w:p>
        </w:tc>
      </w:tr>
    </w:tbl>
    <w:p w:rsidR="008545E6" w:rsidRDefault="008545E6" w:rsidP="008F36CD">
      <w:pPr>
        <w:pStyle w:val="1"/>
        <w:numPr>
          <w:ilvl w:val="0"/>
          <w:numId w:val="0"/>
        </w:numPr>
        <w:rPr>
          <w:rFonts w:hint="eastAsia"/>
        </w:rPr>
      </w:pPr>
    </w:p>
    <w:sectPr w:rsidR="008545E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B38" w:rsidRDefault="00BA1B38">
      <w:pPr>
        <w:spacing w:line="240" w:lineRule="auto"/>
      </w:pPr>
      <w:r>
        <w:separator/>
      </w:r>
    </w:p>
  </w:endnote>
  <w:endnote w:type="continuationSeparator" w:id="0">
    <w:p w:rsidR="00BA1B38" w:rsidRDefault="00BA1B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898" w:rsidRDefault="009F3898">
    <w:pPr>
      <w:pStyle w:val="a5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B38" w:rsidRDefault="00BA1B38">
      <w:pPr>
        <w:spacing w:line="240" w:lineRule="auto"/>
      </w:pPr>
      <w:r>
        <w:separator/>
      </w:r>
    </w:p>
  </w:footnote>
  <w:footnote w:type="continuationSeparator" w:id="0">
    <w:p w:rsidR="00BA1B38" w:rsidRDefault="00BA1B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3898" w:rsidRDefault="009F3898">
    <w:pPr>
      <w:pStyle w:val="a7"/>
      <w:jc w:val="both"/>
    </w:pPr>
    <w:r>
      <w:rPr>
        <w:rFonts w:hint="eastAsia"/>
      </w:rPr>
      <w:t xml:space="preserve">                                                                                  </w:t>
    </w: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5E2F"/>
    <w:multiLevelType w:val="hybridMultilevel"/>
    <w:tmpl w:val="F34075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1C2683"/>
    <w:multiLevelType w:val="multilevel"/>
    <w:tmpl w:val="1F1C268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0148AC"/>
    <w:multiLevelType w:val="multilevel"/>
    <w:tmpl w:val="380148A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9013D6"/>
    <w:multiLevelType w:val="multilevel"/>
    <w:tmpl w:val="64DCC69A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509508D"/>
    <w:multiLevelType w:val="hybridMultilevel"/>
    <w:tmpl w:val="D2440E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0B2D46"/>
    <w:multiLevelType w:val="multilevel"/>
    <w:tmpl w:val="680B2D46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0FC5210"/>
    <w:multiLevelType w:val="hybridMultilevel"/>
    <w:tmpl w:val="45FA03A6"/>
    <w:lvl w:ilvl="0" w:tplc="AE604FAE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31C1333"/>
    <w:rsid w:val="0000143C"/>
    <w:rsid w:val="00003CA7"/>
    <w:rsid w:val="0001588A"/>
    <w:rsid w:val="00025A00"/>
    <w:rsid w:val="00025E38"/>
    <w:rsid w:val="0005197D"/>
    <w:rsid w:val="00060A5A"/>
    <w:rsid w:val="00084C3C"/>
    <w:rsid w:val="000870BF"/>
    <w:rsid w:val="00087938"/>
    <w:rsid w:val="000B4539"/>
    <w:rsid w:val="00114A4B"/>
    <w:rsid w:val="00116D1E"/>
    <w:rsid w:val="00122E36"/>
    <w:rsid w:val="00135F32"/>
    <w:rsid w:val="00136748"/>
    <w:rsid w:val="001419FC"/>
    <w:rsid w:val="00152E35"/>
    <w:rsid w:val="00157511"/>
    <w:rsid w:val="00172527"/>
    <w:rsid w:val="00172945"/>
    <w:rsid w:val="00173F36"/>
    <w:rsid w:val="00191C63"/>
    <w:rsid w:val="00194895"/>
    <w:rsid w:val="00196CF1"/>
    <w:rsid w:val="001A6165"/>
    <w:rsid w:val="001B44B7"/>
    <w:rsid w:val="001C2803"/>
    <w:rsid w:val="001D7B46"/>
    <w:rsid w:val="001E1BB2"/>
    <w:rsid w:val="001F1887"/>
    <w:rsid w:val="001F3C92"/>
    <w:rsid w:val="002036BE"/>
    <w:rsid w:val="00204F64"/>
    <w:rsid w:val="0020623D"/>
    <w:rsid w:val="00214207"/>
    <w:rsid w:val="00215D7E"/>
    <w:rsid w:val="00231F84"/>
    <w:rsid w:val="00232920"/>
    <w:rsid w:val="002440D9"/>
    <w:rsid w:val="002471B8"/>
    <w:rsid w:val="00265749"/>
    <w:rsid w:val="0027775F"/>
    <w:rsid w:val="0028024C"/>
    <w:rsid w:val="002855DF"/>
    <w:rsid w:val="00293C3C"/>
    <w:rsid w:val="002A70FC"/>
    <w:rsid w:val="002B5408"/>
    <w:rsid w:val="002C1C45"/>
    <w:rsid w:val="002D1653"/>
    <w:rsid w:val="002D1FC3"/>
    <w:rsid w:val="002D22A5"/>
    <w:rsid w:val="002D3DDB"/>
    <w:rsid w:val="002E071D"/>
    <w:rsid w:val="002E2A9E"/>
    <w:rsid w:val="002E359E"/>
    <w:rsid w:val="002F26CE"/>
    <w:rsid w:val="002F626D"/>
    <w:rsid w:val="00321208"/>
    <w:rsid w:val="00322CB9"/>
    <w:rsid w:val="00333AD0"/>
    <w:rsid w:val="00341628"/>
    <w:rsid w:val="00350487"/>
    <w:rsid w:val="00372B0F"/>
    <w:rsid w:val="00377E98"/>
    <w:rsid w:val="00387357"/>
    <w:rsid w:val="00392896"/>
    <w:rsid w:val="00394B5F"/>
    <w:rsid w:val="003B02BB"/>
    <w:rsid w:val="003B7043"/>
    <w:rsid w:val="003D0559"/>
    <w:rsid w:val="003E16C9"/>
    <w:rsid w:val="003E2D91"/>
    <w:rsid w:val="003E53A2"/>
    <w:rsid w:val="003F1CC1"/>
    <w:rsid w:val="003F2BE9"/>
    <w:rsid w:val="003F7E38"/>
    <w:rsid w:val="00415E9A"/>
    <w:rsid w:val="004212BE"/>
    <w:rsid w:val="004311A2"/>
    <w:rsid w:val="004410CB"/>
    <w:rsid w:val="00445256"/>
    <w:rsid w:val="00451689"/>
    <w:rsid w:val="0045283E"/>
    <w:rsid w:val="0046113C"/>
    <w:rsid w:val="0046186F"/>
    <w:rsid w:val="00462F15"/>
    <w:rsid w:val="00466C28"/>
    <w:rsid w:val="00471B4C"/>
    <w:rsid w:val="0047670A"/>
    <w:rsid w:val="004868DC"/>
    <w:rsid w:val="00495B5B"/>
    <w:rsid w:val="004A0087"/>
    <w:rsid w:val="004B0CA2"/>
    <w:rsid w:val="004B3798"/>
    <w:rsid w:val="004C363E"/>
    <w:rsid w:val="004C684C"/>
    <w:rsid w:val="004F454D"/>
    <w:rsid w:val="004F642A"/>
    <w:rsid w:val="004F7DCA"/>
    <w:rsid w:val="005043DA"/>
    <w:rsid w:val="00504718"/>
    <w:rsid w:val="00507EB2"/>
    <w:rsid w:val="00516D02"/>
    <w:rsid w:val="005310D0"/>
    <w:rsid w:val="00535EB7"/>
    <w:rsid w:val="00542D1A"/>
    <w:rsid w:val="00544103"/>
    <w:rsid w:val="00544D8A"/>
    <w:rsid w:val="00553404"/>
    <w:rsid w:val="00556190"/>
    <w:rsid w:val="0056383A"/>
    <w:rsid w:val="005669ED"/>
    <w:rsid w:val="005835BD"/>
    <w:rsid w:val="00583EE8"/>
    <w:rsid w:val="00584D36"/>
    <w:rsid w:val="00596F89"/>
    <w:rsid w:val="005A0CA4"/>
    <w:rsid w:val="005B2D2F"/>
    <w:rsid w:val="005B377A"/>
    <w:rsid w:val="005B4462"/>
    <w:rsid w:val="005C62A1"/>
    <w:rsid w:val="005D169C"/>
    <w:rsid w:val="005D5271"/>
    <w:rsid w:val="005D5A40"/>
    <w:rsid w:val="005D67B2"/>
    <w:rsid w:val="005D7073"/>
    <w:rsid w:val="005E3B2E"/>
    <w:rsid w:val="005F4683"/>
    <w:rsid w:val="005F6FA1"/>
    <w:rsid w:val="005F7CD9"/>
    <w:rsid w:val="00601940"/>
    <w:rsid w:val="00604D73"/>
    <w:rsid w:val="00655921"/>
    <w:rsid w:val="00656E0E"/>
    <w:rsid w:val="00660DBC"/>
    <w:rsid w:val="006652AB"/>
    <w:rsid w:val="006747E4"/>
    <w:rsid w:val="00675A1B"/>
    <w:rsid w:val="006B0681"/>
    <w:rsid w:val="006B4614"/>
    <w:rsid w:val="006C0429"/>
    <w:rsid w:val="006C452A"/>
    <w:rsid w:val="006C672D"/>
    <w:rsid w:val="006D1690"/>
    <w:rsid w:val="006D6DB2"/>
    <w:rsid w:val="006E4F4E"/>
    <w:rsid w:val="006F31DF"/>
    <w:rsid w:val="006F47D2"/>
    <w:rsid w:val="006F61E2"/>
    <w:rsid w:val="00703A76"/>
    <w:rsid w:val="00711128"/>
    <w:rsid w:val="00711EEE"/>
    <w:rsid w:val="007157EB"/>
    <w:rsid w:val="00716B9C"/>
    <w:rsid w:val="00721758"/>
    <w:rsid w:val="00721B0C"/>
    <w:rsid w:val="0072214D"/>
    <w:rsid w:val="007245DF"/>
    <w:rsid w:val="007254EE"/>
    <w:rsid w:val="007623D8"/>
    <w:rsid w:val="00763A87"/>
    <w:rsid w:val="00764D82"/>
    <w:rsid w:val="00770924"/>
    <w:rsid w:val="00772D97"/>
    <w:rsid w:val="00790866"/>
    <w:rsid w:val="007910BE"/>
    <w:rsid w:val="007B3D05"/>
    <w:rsid w:val="007C1737"/>
    <w:rsid w:val="007C2F3F"/>
    <w:rsid w:val="007D6B5C"/>
    <w:rsid w:val="007E47A8"/>
    <w:rsid w:val="007F04C1"/>
    <w:rsid w:val="007F67F9"/>
    <w:rsid w:val="00806EC9"/>
    <w:rsid w:val="00812358"/>
    <w:rsid w:val="008177D4"/>
    <w:rsid w:val="008345C6"/>
    <w:rsid w:val="0084587D"/>
    <w:rsid w:val="00851EF3"/>
    <w:rsid w:val="008545E6"/>
    <w:rsid w:val="0086164C"/>
    <w:rsid w:val="008677E0"/>
    <w:rsid w:val="00885776"/>
    <w:rsid w:val="0089476C"/>
    <w:rsid w:val="00894782"/>
    <w:rsid w:val="00895680"/>
    <w:rsid w:val="008A756B"/>
    <w:rsid w:val="008B059A"/>
    <w:rsid w:val="008B4354"/>
    <w:rsid w:val="008C25CD"/>
    <w:rsid w:val="008C394F"/>
    <w:rsid w:val="008D10ED"/>
    <w:rsid w:val="008D2865"/>
    <w:rsid w:val="008D5086"/>
    <w:rsid w:val="008F36CD"/>
    <w:rsid w:val="008F4C7A"/>
    <w:rsid w:val="008F7CDC"/>
    <w:rsid w:val="00900C12"/>
    <w:rsid w:val="00904AE7"/>
    <w:rsid w:val="00916A53"/>
    <w:rsid w:val="0092057B"/>
    <w:rsid w:val="00921110"/>
    <w:rsid w:val="009407AB"/>
    <w:rsid w:val="00941260"/>
    <w:rsid w:val="00941A52"/>
    <w:rsid w:val="0095067B"/>
    <w:rsid w:val="00960F9B"/>
    <w:rsid w:val="00962024"/>
    <w:rsid w:val="009706A7"/>
    <w:rsid w:val="00980AC8"/>
    <w:rsid w:val="009A1DA6"/>
    <w:rsid w:val="009A55B0"/>
    <w:rsid w:val="009B7C79"/>
    <w:rsid w:val="009D2CB6"/>
    <w:rsid w:val="009D5357"/>
    <w:rsid w:val="009D6844"/>
    <w:rsid w:val="009E03F0"/>
    <w:rsid w:val="009F3898"/>
    <w:rsid w:val="00A0102E"/>
    <w:rsid w:val="00A037BA"/>
    <w:rsid w:val="00A13DEF"/>
    <w:rsid w:val="00A32591"/>
    <w:rsid w:val="00A33F1F"/>
    <w:rsid w:val="00A35027"/>
    <w:rsid w:val="00A52E1D"/>
    <w:rsid w:val="00A55343"/>
    <w:rsid w:val="00A60A85"/>
    <w:rsid w:val="00A616BB"/>
    <w:rsid w:val="00A6591B"/>
    <w:rsid w:val="00A72238"/>
    <w:rsid w:val="00A95B8A"/>
    <w:rsid w:val="00AA5883"/>
    <w:rsid w:val="00AC1220"/>
    <w:rsid w:val="00AC5852"/>
    <w:rsid w:val="00AE2C80"/>
    <w:rsid w:val="00AE2CC4"/>
    <w:rsid w:val="00AE4BC1"/>
    <w:rsid w:val="00AF2073"/>
    <w:rsid w:val="00B070CC"/>
    <w:rsid w:val="00B15299"/>
    <w:rsid w:val="00B20F77"/>
    <w:rsid w:val="00B22E1A"/>
    <w:rsid w:val="00B23FE3"/>
    <w:rsid w:val="00B31EC9"/>
    <w:rsid w:val="00B42794"/>
    <w:rsid w:val="00B51AAF"/>
    <w:rsid w:val="00B62159"/>
    <w:rsid w:val="00B8612E"/>
    <w:rsid w:val="00B87077"/>
    <w:rsid w:val="00B9384F"/>
    <w:rsid w:val="00BA1B38"/>
    <w:rsid w:val="00BB4A9B"/>
    <w:rsid w:val="00BD61A9"/>
    <w:rsid w:val="00BD74DF"/>
    <w:rsid w:val="00BE3FC1"/>
    <w:rsid w:val="00C004AB"/>
    <w:rsid w:val="00C1597A"/>
    <w:rsid w:val="00C17F03"/>
    <w:rsid w:val="00C41D9D"/>
    <w:rsid w:val="00C50493"/>
    <w:rsid w:val="00C60025"/>
    <w:rsid w:val="00C74CF5"/>
    <w:rsid w:val="00C7705C"/>
    <w:rsid w:val="00C8270E"/>
    <w:rsid w:val="00C86D57"/>
    <w:rsid w:val="00C911A4"/>
    <w:rsid w:val="00C922BB"/>
    <w:rsid w:val="00C9312B"/>
    <w:rsid w:val="00CA4A8F"/>
    <w:rsid w:val="00CC5091"/>
    <w:rsid w:val="00CE7128"/>
    <w:rsid w:val="00CF2985"/>
    <w:rsid w:val="00CF60D3"/>
    <w:rsid w:val="00D03B2F"/>
    <w:rsid w:val="00D1382D"/>
    <w:rsid w:val="00D406A3"/>
    <w:rsid w:val="00D46F08"/>
    <w:rsid w:val="00D535D7"/>
    <w:rsid w:val="00D66F08"/>
    <w:rsid w:val="00D83454"/>
    <w:rsid w:val="00D877FB"/>
    <w:rsid w:val="00D941BE"/>
    <w:rsid w:val="00D962C6"/>
    <w:rsid w:val="00DA164C"/>
    <w:rsid w:val="00DA66E3"/>
    <w:rsid w:val="00DB028C"/>
    <w:rsid w:val="00DB3AE2"/>
    <w:rsid w:val="00DC3D8A"/>
    <w:rsid w:val="00DE7738"/>
    <w:rsid w:val="00DF4CB1"/>
    <w:rsid w:val="00E07499"/>
    <w:rsid w:val="00E23DB0"/>
    <w:rsid w:val="00E41D8C"/>
    <w:rsid w:val="00E52C21"/>
    <w:rsid w:val="00E6449D"/>
    <w:rsid w:val="00E7487E"/>
    <w:rsid w:val="00E76FD0"/>
    <w:rsid w:val="00E77464"/>
    <w:rsid w:val="00E77FFD"/>
    <w:rsid w:val="00E8036B"/>
    <w:rsid w:val="00E91627"/>
    <w:rsid w:val="00E95946"/>
    <w:rsid w:val="00EC7C99"/>
    <w:rsid w:val="00ED1A6F"/>
    <w:rsid w:val="00EF06B4"/>
    <w:rsid w:val="00EF236F"/>
    <w:rsid w:val="00EF49B1"/>
    <w:rsid w:val="00F24AEB"/>
    <w:rsid w:val="00F348D7"/>
    <w:rsid w:val="00F4628A"/>
    <w:rsid w:val="00F566A0"/>
    <w:rsid w:val="00F57D36"/>
    <w:rsid w:val="00F61B29"/>
    <w:rsid w:val="00F8242C"/>
    <w:rsid w:val="00F91EBE"/>
    <w:rsid w:val="00F938AA"/>
    <w:rsid w:val="00F9703E"/>
    <w:rsid w:val="00FA04E8"/>
    <w:rsid w:val="00FA5B39"/>
    <w:rsid w:val="00FA6D33"/>
    <w:rsid w:val="00FB1A14"/>
    <w:rsid w:val="00FC45CB"/>
    <w:rsid w:val="00FD057B"/>
    <w:rsid w:val="00FD7C35"/>
    <w:rsid w:val="00FF0BA2"/>
    <w:rsid w:val="431C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9596"/>
  <w15:docId w15:val="{35B9DC36-10AF-4BAA-BF7D-679A334F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TOC10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41">
    <w:name w:val="Plain Table 4"/>
    <w:basedOn w:val="a1"/>
    <w:uiPriority w:val="44"/>
    <w:rsid w:val="00025E3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A60A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ile\Desktop\&#36719;&#20214;&#24037;&#31243;\PPT&#35838;&#20214;&#65288;&#31041;&#65289;\&#38656;&#27714;&#25991;&#26723;&#30456;&#20851;\&#38656;&#27714;&#30830;&#35748;&#20070;&#65288;&#27169;&#26495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DB7D14-AD60-4CB6-9354-07149B1E3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需求确认书（模板）.dotx</Template>
  <TotalTime>895</TotalTime>
  <Pages>8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qile</dc:creator>
  <cp:lastModifiedBy>袁 培凯</cp:lastModifiedBy>
  <cp:revision>287</cp:revision>
  <dcterms:created xsi:type="dcterms:W3CDTF">2018-11-06T02:23:00Z</dcterms:created>
  <dcterms:modified xsi:type="dcterms:W3CDTF">2019-06-13T02:04:00Z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